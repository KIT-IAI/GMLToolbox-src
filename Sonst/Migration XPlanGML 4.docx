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E6D" w:rsidRPr="002A6930" w:rsidRDefault="002A6930" w:rsidP="002A6930">
      <w:pPr>
        <w:jc w:val="center"/>
        <w:rPr>
          <w:b/>
          <w:sz w:val="32"/>
        </w:rPr>
      </w:pPr>
      <w:r w:rsidRPr="002A6930">
        <w:rPr>
          <w:b/>
          <w:sz w:val="32"/>
        </w:rPr>
        <w:t xml:space="preserve">Migration XPlanGML 4.0/4.1 </w:t>
      </w:r>
      <w:r w:rsidRPr="002A6930">
        <w:rPr>
          <w:b/>
          <w:sz w:val="32"/>
        </w:rPr>
        <w:sym w:font="Wingdings" w:char="F0E0"/>
      </w:r>
      <w:r w:rsidRPr="002A6930">
        <w:rPr>
          <w:b/>
          <w:sz w:val="32"/>
        </w:rPr>
        <w:t xml:space="preserve"> 5.0</w:t>
      </w:r>
      <w:bookmarkStart w:id="0" w:name="_GoBack"/>
      <w:bookmarkEnd w:id="0"/>
    </w:p>
    <w:p w:rsidR="002A6930" w:rsidRDefault="002A6930"/>
    <w:tbl>
      <w:tblPr>
        <w:tblStyle w:val="Tabellenraster"/>
        <w:tblW w:w="14850" w:type="dxa"/>
        <w:tblLook w:val="04A0" w:firstRow="1" w:lastRow="0" w:firstColumn="1" w:lastColumn="0" w:noHBand="0" w:noVBand="1"/>
      </w:tblPr>
      <w:tblGrid>
        <w:gridCol w:w="718"/>
        <w:gridCol w:w="3789"/>
        <w:gridCol w:w="3361"/>
        <w:gridCol w:w="6982"/>
      </w:tblGrid>
      <w:tr w:rsidR="002A6930" w:rsidRPr="002A6930" w:rsidTr="006D3C63">
        <w:tc>
          <w:tcPr>
            <w:tcW w:w="736" w:type="dxa"/>
          </w:tcPr>
          <w:p w:rsidR="002A6930" w:rsidRPr="002A6930" w:rsidRDefault="002A693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CR</w:t>
            </w:r>
          </w:p>
        </w:tc>
        <w:tc>
          <w:tcPr>
            <w:tcW w:w="3278" w:type="dxa"/>
          </w:tcPr>
          <w:p w:rsidR="002A6930" w:rsidRPr="002A6930" w:rsidRDefault="002A6930">
            <w:pPr>
              <w:rPr>
                <w:b/>
                <w:sz w:val="24"/>
              </w:rPr>
            </w:pPr>
            <w:r w:rsidRPr="002A6930">
              <w:rPr>
                <w:b/>
                <w:sz w:val="24"/>
              </w:rPr>
              <w:t>Klasse</w:t>
            </w:r>
          </w:p>
        </w:tc>
        <w:tc>
          <w:tcPr>
            <w:tcW w:w="3361" w:type="dxa"/>
          </w:tcPr>
          <w:p w:rsidR="002A6930" w:rsidRPr="002A6930" w:rsidRDefault="002A6930">
            <w:pPr>
              <w:rPr>
                <w:b/>
                <w:sz w:val="24"/>
              </w:rPr>
            </w:pPr>
            <w:r w:rsidRPr="002A6930">
              <w:rPr>
                <w:b/>
                <w:sz w:val="24"/>
              </w:rPr>
              <w:t>Attribut</w:t>
            </w:r>
          </w:p>
        </w:tc>
        <w:tc>
          <w:tcPr>
            <w:tcW w:w="7475" w:type="dxa"/>
          </w:tcPr>
          <w:p w:rsidR="002A6930" w:rsidRPr="002A6930" w:rsidRDefault="002A6930">
            <w:pPr>
              <w:rPr>
                <w:b/>
                <w:sz w:val="24"/>
              </w:rPr>
            </w:pPr>
            <w:r w:rsidRPr="002A6930">
              <w:rPr>
                <w:b/>
                <w:sz w:val="24"/>
              </w:rPr>
              <w:t>Änderung</w:t>
            </w:r>
          </w:p>
        </w:tc>
      </w:tr>
      <w:tr w:rsidR="002A6930" w:rsidTr="006D3C63">
        <w:tc>
          <w:tcPr>
            <w:tcW w:w="736" w:type="dxa"/>
          </w:tcPr>
          <w:p w:rsidR="002A6930" w:rsidRDefault="002A6930">
            <w:r>
              <w:t>004</w:t>
            </w:r>
          </w:p>
        </w:tc>
        <w:tc>
          <w:tcPr>
            <w:tcW w:w="3278" w:type="dxa"/>
          </w:tcPr>
          <w:p w:rsidR="002A6930" w:rsidRDefault="00695889">
            <w:proofErr w:type="spellStart"/>
            <w:r>
              <w:rPr>
                <w:color w:val="FF0000"/>
              </w:rPr>
              <w:t>B</w:t>
            </w:r>
            <w:r w:rsidR="002A6930" w:rsidRPr="00EF7698">
              <w:rPr>
                <w:color w:val="FF0000"/>
              </w:rPr>
              <w:t>P_Bereich</w:t>
            </w:r>
            <w:proofErr w:type="spellEnd"/>
            <w:r>
              <w:rPr>
                <w:color w:val="FF0000"/>
              </w:rPr>
              <w:t xml:space="preserve">, </w:t>
            </w:r>
            <w:proofErr w:type="spellStart"/>
            <w:r>
              <w:rPr>
                <w:color w:val="FF0000"/>
              </w:rPr>
              <w:t>FP_Bereich</w:t>
            </w:r>
            <w:proofErr w:type="spellEnd"/>
            <w:r>
              <w:rPr>
                <w:color w:val="FF0000"/>
              </w:rPr>
              <w:t xml:space="preserve">, </w:t>
            </w:r>
            <w:proofErr w:type="spellStart"/>
            <w:r>
              <w:rPr>
                <w:color w:val="FF0000"/>
              </w:rPr>
              <w:t>SO_Bereich</w:t>
            </w:r>
            <w:proofErr w:type="spellEnd"/>
          </w:p>
        </w:tc>
        <w:tc>
          <w:tcPr>
            <w:tcW w:w="3361" w:type="dxa"/>
          </w:tcPr>
          <w:p w:rsidR="002A6930" w:rsidRDefault="002A6930">
            <w:proofErr w:type="spellStart"/>
            <w:r w:rsidRPr="00EF7698">
              <w:rPr>
                <w:color w:val="FF0000"/>
              </w:rPr>
              <w:t>erstellungsMasstab</w:t>
            </w:r>
            <w:proofErr w:type="spellEnd"/>
            <w:r w:rsidRPr="00EF7698">
              <w:rPr>
                <w:color w:val="FF0000"/>
              </w:rPr>
              <w:t xml:space="preserve"> </w:t>
            </w:r>
          </w:p>
        </w:tc>
        <w:tc>
          <w:tcPr>
            <w:tcW w:w="7475" w:type="dxa"/>
          </w:tcPr>
          <w:p w:rsidR="002A6930" w:rsidRDefault="00162EF0">
            <w:r w:rsidRPr="00162EF0">
              <w:t>Umbenennen in</w:t>
            </w:r>
            <w:r w:rsidR="002A6930" w:rsidRPr="00162EF0">
              <w:t xml:space="preserve"> </w:t>
            </w:r>
            <w:proofErr w:type="spellStart"/>
            <w:r w:rsidR="002A6930" w:rsidRPr="00EF7698">
              <w:rPr>
                <w:color w:val="0070C0"/>
              </w:rPr>
              <w:t>erstellungsMassstab</w:t>
            </w:r>
            <w:proofErr w:type="spellEnd"/>
          </w:p>
        </w:tc>
      </w:tr>
      <w:tr w:rsidR="002A6930" w:rsidTr="006D3C63">
        <w:tc>
          <w:tcPr>
            <w:tcW w:w="736" w:type="dxa"/>
          </w:tcPr>
          <w:p w:rsidR="002A6930" w:rsidRDefault="002A6930">
            <w:r>
              <w:t>006</w:t>
            </w:r>
          </w:p>
        </w:tc>
        <w:tc>
          <w:tcPr>
            <w:tcW w:w="3278" w:type="dxa"/>
          </w:tcPr>
          <w:p w:rsidR="002A6930" w:rsidRDefault="00695889" w:rsidP="00695889">
            <w:pPr>
              <w:jc w:val="both"/>
            </w:pPr>
            <w:proofErr w:type="spellStart"/>
            <w:r>
              <w:rPr>
                <w:color w:val="FF0000"/>
              </w:rPr>
              <w:t>B</w:t>
            </w:r>
            <w:r w:rsidR="002A6930" w:rsidRPr="00EF7698">
              <w:rPr>
                <w:color w:val="FF0000"/>
              </w:rPr>
              <w:t>P_Plan</w:t>
            </w:r>
            <w:proofErr w:type="spellEnd"/>
            <w:r>
              <w:rPr>
                <w:color w:val="FF0000"/>
              </w:rPr>
              <w:t xml:space="preserve">, </w:t>
            </w:r>
            <w:proofErr w:type="spellStart"/>
            <w:r>
              <w:rPr>
                <w:color w:val="FF0000"/>
              </w:rPr>
              <w:t>FP_Plan</w:t>
            </w:r>
            <w:proofErr w:type="spellEnd"/>
            <w:r>
              <w:rPr>
                <w:color w:val="FF0000"/>
              </w:rPr>
              <w:t xml:space="preserve">, </w:t>
            </w:r>
            <w:proofErr w:type="spellStart"/>
            <w:r>
              <w:rPr>
                <w:color w:val="FF0000"/>
              </w:rPr>
              <w:t>SO_Plan</w:t>
            </w:r>
            <w:proofErr w:type="spellEnd"/>
          </w:p>
        </w:tc>
        <w:tc>
          <w:tcPr>
            <w:tcW w:w="3361" w:type="dxa"/>
          </w:tcPr>
          <w:p w:rsidR="002A6930" w:rsidRDefault="002A6930">
            <w:proofErr w:type="spellStart"/>
            <w:r w:rsidRPr="00EF7698">
              <w:rPr>
                <w:color w:val="FF0000"/>
              </w:rPr>
              <w:t>xplanGMLVersion</w:t>
            </w:r>
            <w:proofErr w:type="spellEnd"/>
          </w:p>
        </w:tc>
        <w:tc>
          <w:tcPr>
            <w:tcW w:w="7475" w:type="dxa"/>
          </w:tcPr>
          <w:p w:rsidR="002A6930" w:rsidRDefault="002A6930">
            <w:r>
              <w:t>Attribut eliminieren</w:t>
            </w:r>
          </w:p>
        </w:tc>
      </w:tr>
      <w:tr w:rsidR="002A6930" w:rsidTr="006D3C63">
        <w:tc>
          <w:tcPr>
            <w:tcW w:w="736" w:type="dxa"/>
          </w:tcPr>
          <w:p w:rsidR="002A6930" w:rsidRDefault="002A6930">
            <w:r>
              <w:t>007</w:t>
            </w:r>
          </w:p>
        </w:tc>
        <w:tc>
          <w:tcPr>
            <w:tcW w:w="3278" w:type="dxa"/>
          </w:tcPr>
          <w:p w:rsidR="002A6930" w:rsidRDefault="00695889">
            <w:proofErr w:type="spellStart"/>
            <w:r>
              <w:rPr>
                <w:color w:val="FF0000"/>
              </w:rPr>
              <w:t>B</w:t>
            </w:r>
            <w:r w:rsidRPr="00EF7698">
              <w:rPr>
                <w:color w:val="FF0000"/>
              </w:rPr>
              <w:t>P_Bereich</w:t>
            </w:r>
            <w:proofErr w:type="spellEnd"/>
            <w:r>
              <w:rPr>
                <w:color w:val="FF0000"/>
              </w:rPr>
              <w:t xml:space="preserve">, </w:t>
            </w:r>
            <w:proofErr w:type="spellStart"/>
            <w:r>
              <w:rPr>
                <w:color w:val="FF0000"/>
              </w:rPr>
              <w:t>FP_Bereich</w:t>
            </w:r>
            <w:proofErr w:type="spellEnd"/>
            <w:r>
              <w:rPr>
                <w:color w:val="FF0000"/>
              </w:rPr>
              <w:t xml:space="preserve">, </w:t>
            </w:r>
            <w:proofErr w:type="spellStart"/>
            <w:r>
              <w:rPr>
                <w:color w:val="FF0000"/>
              </w:rPr>
              <w:t>SO_Bereich</w:t>
            </w:r>
            <w:proofErr w:type="spellEnd"/>
          </w:p>
        </w:tc>
        <w:tc>
          <w:tcPr>
            <w:tcW w:w="3361" w:type="dxa"/>
          </w:tcPr>
          <w:p w:rsidR="002A6930" w:rsidRDefault="002A6930">
            <w:r w:rsidRPr="00EF7698">
              <w:rPr>
                <w:color w:val="FF0000"/>
              </w:rPr>
              <w:t>nachrichtlich</w:t>
            </w:r>
          </w:p>
        </w:tc>
        <w:tc>
          <w:tcPr>
            <w:tcW w:w="7475" w:type="dxa"/>
          </w:tcPr>
          <w:p w:rsidR="002A6930" w:rsidRDefault="00162EF0">
            <w:r w:rsidRPr="00162EF0">
              <w:t>Umbenennen in</w:t>
            </w:r>
            <w:r w:rsidR="002A6930" w:rsidRPr="00162EF0">
              <w:t xml:space="preserve"> </w:t>
            </w:r>
            <w:proofErr w:type="spellStart"/>
            <w:r w:rsidR="002A6930" w:rsidRPr="00162EF0">
              <w:rPr>
                <w:color w:val="0070C0"/>
              </w:rPr>
              <w:t>planinhalt</w:t>
            </w:r>
            <w:proofErr w:type="spellEnd"/>
            <w:r w:rsidR="002A6930">
              <w:t xml:space="preserve">. Im referierten Objekt </w:t>
            </w:r>
            <w:proofErr w:type="spellStart"/>
            <w:r w:rsidR="002A6930" w:rsidRPr="00EF7698">
              <w:rPr>
                <w:color w:val="FF0000"/>
              </w:rPr>
              <w:t>rechtscharakter</w:t>
            </w:r>
            <w:proofErr w:type="spellEnd"/>
            <w:r w:rsidR="002A6930" w:rsidRPr="00EF7698">
              <w:rPr>
                <w:color w:val="FF0000"/>
              </w:rPr>
              <w:t xml:space="preserve"> </w:t>
            </w:r>
            <w:r w:rsidR="002A6930">
              <w:t>auf "</w:t>
            </w:r>
            <w:r w:rsidR="002A6930" w:rsidRPr="00EF7698">
              <w:rPr>
                <w:color w:val="0070C0"/>
              </w:rPr>
              <w:t>Nachrichtliche Übernahme</w:t>
            </w:r>
            <w:r w:rsidR="002A6930">
              <w:t>" setzen</w:t>
            </w:r>
          </w:p>
          <w:p w:rsidR="00695889" w:rsidRDefault="00695889">
            <w:proofErr w:type="spellStart"/>
            <w:r>
              <w:t>BPlan</w:t>
            </w:r>
            <w:proofErr w:type="spellEnd"/>
            <w:r>
              <w:t>-Objekte</w:t>
            </w:r>
            <w:r w:rsidR="00704715">
              <w:t xml:space="preserve"> – </w:t>
            </w:r>
            <w:r w:rsidR="00704715" w:rsidRPr="00704715">
              <w:rPr>
                <w:color w:val="0070C0"/>
              </w:rPr>
              <w:t>2000</w:t>
            </w:r>
          </w:p>
          <w:p w:rsidR="00704715" w:rsidRDefault="00704715">
            <w:proofErr w:type="spellStart"/>
            <w:r>
              <w:t>FPlan</w:t>
            </w:r>
            <w:proofErr w:type="spellEnd"/>
            <w:r>
              <w:t xml:space="preserve">-Objekte – </w:t>
            </w:r>
            <w:r w:rsidRPr="00704715">
              <w:rPr>
                <w:color w:val="0070C0"/>
              </w:rPr>
              <w:t>2000</w:t>
            </w:r>
          </w:p>
          <w:p w:rsidR="00704715" w:rsidRDefault="00704715">
            <w:r>
              <w:t xml:space="preserve">SO-Plan Objekte - </w:t>
            </w:r>
            <w:r w:rsidRPr="00704715">
              <w:rPr>
                <w:color w:val="0070C0"/>
              </w:rPr>
              <w:t>2000</w:t>
            </w:r>
          </w:p>
        </w:tc>
      </w:tr>
      <w:tr w:rsidR="00EF7698" w:rsidTr="006D3C63">
        <w:tc>
          <w:tcPr>
            <w:tcW w:w="736" w:type="dxa"/>
          </w:tcPr>
          <w:p w:rsidR="00EF7698" w:rsidRDefault="00EF7698">
            <w:r>
              <w:t>007</w:t>
            </w:r>
          </w:p>
        </w:tc>
        <w:tc>
          <w:tcPr>
            <w:tcW w:w="3278" w:type="dxa"/>
          </w:tcPr>
          <w:p w:rsidR="00EF7698" w:rsidRPr="00EF7698" w:rsidRDefault="00704715">
            <w:pPr>
              <w:rPr>
                <w:color w:val="FF0000"/>
              </w:rPr>
            </w:pPr>
            <w:r>
              <w:rPr>
                <w:color w:val="FF0000"/>
              </w:rPr>
              <w:t>Alle BP-Objekte</w:t>
            </w:r>
          </w:p>
        </w:tc>
        <w:tc>
          <w:tcPr>
            <w:tcW w:w="3361" w:type="dxa"/>
          </w:tcPr>
          <w:p w:rsidR="00EF7698" w:rsidRPr="00EF7698" w:rsidRDefault="00704715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gehoertZuBP_Bereich</w:t>
            </w:r>
            <w:proofErr w:type="spellEnd"/>
          </w:p>
        </w:tc>
        <w:tc>
          <w:tcPr>
            <w:tcW w:w="7475" w:type="dxa"/>
          </w:tcPr>
          <w:p w:rsidR="00EF7698" w:rsidRPr="00EF7698" w:rsidRDefault="00162EF0">
            <w:pPr>
              <w:rPr>
                <w:color w:val="FF0000"/>
              </w:rPr>
            </w:pPr>
            <w:r w:rsidRPr="00162EF0">
              <w:t xml:space="preserve">Umbenennen in </w:t>
            </w:r>
            <w:proofErr w:type="spellStart"/>
            <w:r w:rsidRPr="00162EF0">
              <w:rPr>
                <w:color w:val="0070C0"/>
              </w:rPr>
              <w:t>gehoertZuBereich</w:t>
            </w:r>
            <w:proofErr w:type="spellEnd"/>
          </w:p>
        </w:tc>
      </w:tr>
      <w:tr w:rsidR="00162EF0" w:rsidTr="006D3C63">
        <w:tc>
          <w:tcPr>
            <w:tcW w:w="736" w:type="dxa"/>
          </w:tcPr>
          <w:p w:rsidR="00162EF0" w:rsidRDefault="00162EF0">
            <w:r>
              <w:t>007</w:t>
            </w:r>
          </w:p>
        </w:tc>
        <w:tc>
          <w:tcPr>
            <w:tcW w:w="3278" w:type="dxa"/>
          </w:tcPr>
          <w:p w:rsidR="00162EF0" w:rsidRPr="00EF7698" w:rsidRDefault="00162EF0" w:rsidP="00F87E6D">
            <w:pPr>
              <w:rPr>
                <w:color w:val="FF0000"/>
              </w:rPr>
            </w:pPr>
            <w:r>
              <w:rPr>
                <w:color w:val="FF0000"/>
              </w:rPr>
              <w:t>Alle FP-Objekte</w:t>
            </w:r>
          </w:p>
        </w:tc>
        <w:tc>
          <w:tcPr>
            <w:tcW w:w="3361" w:type="dxa"/>
          </w:tcPr>
          <w:p w:rsidR="00162EF0" w:rsidRPr="00EF7698" w:rsidRDefault="00162EF0" w:rsidP="00162EF0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gehoertZuFP_Bereich</w:t>
            </w:r>
            <w:proofErr w:type="spellEnd"/>
          </w:p>
        </w:tc>
        <w:tc>
          <w:tcPr>
            <w:tcW w:w="7475" w:type="dxa"/>
          </w:tcPr>
          <w:p w:rsidR="00162EF0" w:rsidRPr="00EF7698" w:rsidRDefault="00162EF0" w:rsidP="00F87E6D">
            <w:pPr>
              <w:rPr>
                <w:color w:val="FF0000"/>
              </w:rPr>
            </w:pPr>
            <w:r w:rsidRPr="00162EF0">
              <w:t xml:space="preserve">Umbenennen in </w:t>
            </w:r>
            <w:proofErr w:type="spellStart"/>
            <w:r w:rsidRPr="00162EF0">
              <w:rPr>
                <w:color w:val="0070C0"/>
              </w:rPr>
              <w:t>gehoertZuBereich</w:t>
            </w:r>
            <w:proofErr w:type="spellEnd"/>
          </w:p>
        </w:tc>
      </w:tr>
      <w:tr w:rsidR="00162EF0" w:rsidTr="006D3C63">
        <w:tc>
          <w:tcPr>
            <w:tcW w:w="736" w:type="dxa"/>
          </w:tcPr>
          <w:p w:rsidR="00162EF0" w:rsidRDefault="00162EF0">
            <w:r>
              <w:t>007</w:t>
            </w:r>
          </w:p>
        </w:tc>
        <w:tc>
          <w:tcPr>
            <w:tcW w:w="3278" w:type="dxa"/>
          </w:tcPr>
          <w:p w:rsidR="00162EF0" w:rsidRDefault="00162EF0" w:rsidP="00F87E6D">
            <w:pPr>
              <w:rPr>
                <w:color w:val="FF0000"/>
              </w:rPr>
            </w:pPr>
            <w:r>
              <w:rPr>
                <w:color w:val="FF0000"/>
              </w:rPr>
              <w:t>Alle SO-Objekte</w:t>
            </w:r>
          </w:p>
        </w:tc>
        <w:tc>
          <w:tcPr>
            <w:tcW w:w="3361" w:type="dxa"/>
          </w:tcPr>
          <w:p w:rsidR="00162EF0" w:rsidRPr="00EF7698" w:rsidRDefault="00162EF0" w:rsidP="00F87E6D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gehoertZuFP_Bereich</w:t>
            </w:r>
            <w:proofErr w:type="spellEnd"/>
          </w:p>
        </w:tc>
        <w:tc>
          <w:tcPr>
            <w:tcW w:w="7475" w:type="dxa"/>
          </w:tcPr>
          <w:p w:rsidR="00162EF0" w:rsidRPr="00EF7698" w:rsidRDefault="00162EF0" w:rsidP="00F87E6D">
            <w:pPr>
              <w:rPr>
                <w:color w:val="FF0000"/>
              </w:rPr>
            </w:pPr>
            <w:r w:rsidRPr="00162EF0">
              <w:t xml:space="preserve">Umbenennen in </w:t>
            </w:r>
            <w:proofErr w:type="spellStart"/>
            <w:r w:rsidRPr="00162EF0">
              <w:rPr>
                <w:color w:val="0070C0"/>
              </w:rPr>
              <w:t>gehoertZuBereich</w:t>
            </w:r>
            <w:proofErr w:type="spellEnd"/>
          </w:p>
        </w:tc>
      </w:tr>
      <w:tr w:rsidR="00162EF0" w:rsidTr="006D3C63">
        <w:tc>
          <w:tcPr>
            <w:tcW w:w="736" w:type="dxa"/>
          </w:tcPr>
          <w:p w:rsidR="00162EF0" w:rsidRDefault="00162EF0">
            <w:r>
              <w:t>007</w:t>
            </w:r>
          </w:p>
        </w:tc>
        <w:tc>
          <w:tcPr>
            <w:tcW w:w="3278" w:type="dxa"/>
          </w:tcPr>
          <w:p w:rsidR="00162EF0" w:rsidRDefault="00162EF0" w:rsidP="00F87E6D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BP_Bereich</w:t>
            </w:r>
            <w:proofErr w:type="spellEnd"/>
          </w:p>
        </w:tc>
        <w:tc>
          <w:tcPr>
            <w:tcW w:w="3361" w:type="dxa"/>
          </w:tcPr>
          <w:p w:rsidR="00162EF0" w:rsidRDefault="00162EF0" w:rsidP="00F87E6D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inhaltBlLan</w:t>
            </w:r>
            <w:proofErr w:type="spellEnd"/>
          </w:p>
        </w:tc>
        <w:tc>
          <w:tcPr>
            <w:tcW w:w="7475" w:type="dxa"/>
          </w:tcPr>
          <w:p w:rsidR="00162EF0" w:rsidRPr="00162EF0" w:rsidRDefault="00162EF0" w:rsidP="00F87E6D">
            <w:r>
              <w:t xml:space="preserve">Umbenennen in </w:t>
            </w:r>
            <w:proofErr w:type="spellStart"/>
            <w:r w:rsidRPr="00162EF0">
              <w:rPr>
                <w:color w:val="0070C0"/>
              </w:rPr>
              <w:t>planinhalt</w:t>
            </w:r>
            <w:proofErr w:type="spellEnd"/>
          </w:p>
        </w:tc>
      </w:tr>
      <w:tr w:rsidR="00162EF0" w:rsidTr="006D3C63">
        <w:tc>
          <w:tcPr>
            <w:tcW w:w="736" w:type="dxa"/>
          </w:tcPr>
          <w:p w:rsidR="00162EF0" w:rsidRDefault="00162EF0">
            <w:r>
              <w:t>007</w:t>
            </w:r>
          </w:p>
        </w:tc>
        <w:tc>
          <w:tcPr>
            <w:tcW w:w="3278" w:type="dxa"/>
          </w:tcPr>
          <w:p w:rsidR="00162EF0" w:rsidRDefault="00162EF0" w:rsidP="00F87E6D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FP_Bereich</w:t>
            </w:r>
            <w:proofErr w:type="spellEnd"/>
          </w:p>
        </w:tc>
        <w:tc>
          <w:tcPr>
            <w:tcW w:w="3361" w:type="dxa"/>
          </w:tcPr>
          <w:p w:rsidR="00162EF0" w:rsidRDefault="00162EF0" w:rsidP="00F87E6D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inhaltFPlan</w:t>
            </w:r>
            <w:proofErr w:type="spellEnd"/>
          </w:p>
        </w:tc>
        <w:tc>
          <w:tcPr>
            <w:tcW w:w="7475" w:type="dxa"/>
          </w:tcPr>
          <w:p w:rsidR="00162EF0" w:rsidRPr="00162EF0" w:rsidRDefault="00162EF0" w:rsidP="00F87E6D">
            <w:r>
              <w:t xml:space="preserve">Umbenennen in </w:t>
            </w:r>
            <w:proofErr w:type="spellStart"/>
            <w:r w:rsidRPr="00162EF0">
              <w:rPr>
                <w:color w:val="0070C0"/>
              </w:rPr>
              <w:t>planinhalt</w:t>
            </w:r>
            <w:proofErr w:type="spellEnd"/>
          </w:p>
        </w:tc>
      </w:tr>
      <w:tr w:rsidR="00162EF0" w:rsidTr="006D3C63">
        <w:tc>
          <w:tcPr>
            <w:tcW w:w="736" w:type="dxa"/>
          </w:tcPr>
          <w:p w:rsidR="00162EF0" w:rsidRDefault="00162EF0">
            <w:r>
              <w:t>007</w:t>
            </w:r>
          </w:p>
        </w:tc>
        <w:tc>
          <w:tcPr>
            <w:tcW w:w="3278" w:type="dxa"/>
          </w:tcPr>
          <w:p w:rsidR="00162EF0" w:rsidRDefault="00162EF0" w:rsidP="00F87E6D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SO_Bereich</w:t>
            </w:r>
            <w:proofErr w:type="spellEnd"/>
          </w:p>
        </w:tc>
        <w:tc>
          <w:tcPr>
            <w:tcW w:w="3361" w:type="dxa"/>
          </w:tcPr>
          <w:p w:rsidR="00162EF0" w:rsidRDefault="00162EF0" w:rsidP="00162EF0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inhaltSoPlan</w:t>
            </w:r>
            <w:proofErr w:type="spellEnd"/>
          </w:p>
        </w:tc>
        <w:tc>
          <w:tcPr>
            <w:tcW w:w="7475" w:type="dxa"/>
          </w:tcPr>
          <w:p w:rsidR="00162EF0" w:rsidRPr="00162EF0" w:rsidRDefault="00162EF0" w:rsidP="00F87E6D">
            <w:r>
              <w:t xml:space="preserve">Umbenennen in </w:t>
            </w:r>
            <w:proofErr w:type="spellStart"/>
            <w:r w:rsidRPr="00162EF0">
              <w:rPr>
                <w:color w:val="0070C0"/>
              </w:rPr>
              <w:t>planinhalt</w:t>
            </w:r>
            <w:proofErr w:type="spellEnd"/>
          </w:p>
        </w:tc>
      </w:tr>
      <w:tr w:rsidR="00162EF0" w:rsidTr="006D3C63">
        <w:tc>
          <w:tcPr>
            <w:tcW w:w="736" w:type="dxa"/>
          </w:tcPr>
          <w:p w:rsidR="00162EF0" w:rsidRDefault="00162EF0">
            <w:r>
              <w:t>008</w:t>
            </w:r>
          </w:p>
        </w:tc>
        <w:tc>
          <w:tcPr>
            <w:tcW w:w="3278" w:type="dxa"/>
          </w:tcPr>
          <w:p w:rsidR="00162EF0" w:rsidRDefault="00162EF0" w:rsidP="00F87E6D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BP_Bereich</w:t>
            </w:r>
            <w:proofErr w:type="spellEnd"/>
          </w:p>
          <w:p w:rsidR="00162EF0" w:rsidRDefault="00162EF0" w:rsidP="00F87E6D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FP_Bereich</w:t>
            </w:r>
            <w:proofErr w:type="spellEnd"/>
          </w:p>
        </w:tc>
        <w:tc>
          <w:tcPr>
            <w:tcW w:w="3361" w:type="dxa"/>
          </w:tcPr>
          <w:p w:rsidR="00162EF0" w:rsidRDefault="00162EF0" w:rsidP="00162EF0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versionBauNVO</w:t>
            </w:r>
            <w:proofErr w:type="spellEnd"/>
          </w:p>
        </w:tc>
        <w:tc>
          <w:tcPr>
            <w:tcW w:w="7475" w:type="dxa"/>
          </w:tcPr>
          <w:p w:rsidR="00162EF0" w:rsidRPr="000240E4" w:rsidRDefault="00162EF0" w:rsidP="00F87E6D">
            <w:proofErr w:type="spellStart"/>
            <w:r w:rsidRPr="000240E4">
              <w:t>versionBauNVO</w:t>
            </w:r>
            <w:proofErr w:type="spellEnd"/>
            <w:r w:rsidRPr="000240E4">
              <w:t xml:space="preserve"> </w:t>
            </w:r>
            <w:r w:rsidRPr="000240E4">
              <w:sym w:font="Wingdings" w:char="F0E0"/>
            </w:r>
            <w:r w:rsidRPr="000240E4">
              <w:t xml:space="preserve"> </w:t>
            </w:r>
            <w:proofErr w:type="spellStart"/>
            <w:r w:rsidRPr="000240E4">
              <w:t>versionBauNVODatum</w:t>
            </w:r>
            <w:proofErr w:type="spellEnd"/>
          </w:p>
          <w:p w:rsidR="00162EF0" w:rsidRPr="000240E4" w:rsidRDefault="000240E4" w:rsidP="00F87E6D">
            <w:r w:rsidRPr="000240E4">
              <w:t>1000 (</w:t>
            </w:r>
            <w:r w:rsidR="00162EF0" w:rsidRPr="000240E4">
              <w:t>Version_1962</w:t>
            </w:r>
            <w:r w:rsidRPr="000240E4">
              <w:t>)</w:t>
            </w:r>
            <w:r w:rsidR="00162EF0" w:rsidRPr="000240E4">
              <w:t xml:space="preserve"> </w:t>
            </w:r>
            <w:r w:rsidR="00162EF0" w:rsidRPr="000240E4">
              <w:sym w:font="Wingdings" w:char="F0E0"/>
            </w:r>
            <w:r w:rsidR="00162EF0" w:rsidRPr="000240E4">
              <w:t xml:space="preserve"> </w:t>
            </w:r>
            <w:r w:rsidRPr="000240E4">
              <w:rPr>
                <w:color w:val="0070C0"/>
              </w:rPr>
              <w:t>1962-08-01</w:t>
            </w:r>
          </w:p>
          <w:p w:rsidR="000240E4" w:rsidRPr="000240E4" w:rsidRDefault="000240E4" w:rsidP="00F87E6D">
            <w:r w:rsidRPr="000240E4">
              <w:t xml:space="preserve">2000 (Version_1968) </w:t>
            </w:r>
            <w:r w:rsidRPr="000240E4">
              <w:sym w:font="Wingdings" w:char="F0E0"/>
            </w:r>
            <w:r w:rsidRPr="000240E4">
              <w:rPr>
                <w:color w:val="0070C0"/>
              </w:rPr>
              <w:t>1968-11-26</w:t>
            </w:r>
          </w:p>
          <w:p w:rsidR="000240E4" w:rsidRPr="000240E4" w:rsidRDefault="000240E4" w:rsidP="00F87E6D">
            <w:r w:rsidRPr="000240E4">
              <w:t xml:space="preserve">3000 (Version_1977) </w:t>
            </w:r>
            <w:r w:rsidRPr="000240E4">
              <w:sym w:font="Wingdings" w:char="F0E0"/>
            </w:r>
            <w:r w:rsidRPr="000240E4">
              <w:rPr>
                <w:color w:val="0070C0"/>
              </w:rPr>
              <w:t>1977-09-15</w:t>
            </w:r>
          </w:p>
          <w:p w:rsidR="000240E4" w:rsidRPr="000240E4" w:rsidRDefault="000240E4" w:rsidP="00F87E6D">
            <w:r w:rsidRPr="000240E4">
              <w:t xml:space="preserve">4000 (Version 1990) </w:t>
            </w:r>
            <w:r w:rsidRPr="000240E4">
              <w:sym w:font="Wingdings" w:char="F0E0"/>
            </w:r>
            <w:r w:rsidRPr="000240E4">
              <w:rPr>
                <w:color w:val="0070C0"/>
              </w:rPr>
              <w:t>1990-01-23</w:t>
            </w:r>
          </w:p>
          <w:p w:rsidR="00162EF0" w:rsidRPr="000240E4" w:rsidRDefault="000240E4" w:rsidP="00F87E6D">
            <w:r>
              <w:t xml:space="preserve">9999 -&gt; </w:t>
            </w:r>
            <w:r w:rsidRPr="000240E4">
              <w:rPr>
                <w:color w:val="0070C0"/>
              </w:rPr>
              <w:t>Keine Übernahme</w:t>
            </w:r>
          </w:p>
        </w:tc>
      </w:tr>
      <w:tr w:rsidR="000240E4" w:rsidTr="006D3C63">
        <w:tc>
          <w:tcPr>
            <w:tcW w:w="736" w:type="dxa"/>
          </w:tcPr>
          <w:p w:rsidR="000240E4" w:rsidRDefault="000240E4">
            <w:r>
              <w:t>008</w:t>
            </w:r>
          </w:p>
        </w:tc>
        <w:tc>
          <w:tcPr>
            <w:tcW w:w="3278" w:type="dxa"/>
          </w:tcPr>
          <w:p w:rsidR="000240E4" w:rsidRDefault="000240E4" w:rsidP="000240E4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BP_Bereich</w:t>
            </w:r>
            <w:proofErr w:type="spellEnd"/>
          </w:p>
          <w:p w:rsidR="000240E4" w:rsidRDefault="000240E4" w:rsidP="000240E4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FP_Bereich</w:t>
            </w:r>
            <w:proofErr w:type="spellEnd"/>
          </w:p>
        </w:tc>
        <w:tc>
          <w:tcPr>
            <w:tcW w:w="3361" w:type="dxa"/>
          </w:tcPr>
          <w:p w:rsidR="000240E4" w:rsidRDefault="000240E4" w:rsidP="00162EF0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versionBauGB</w:t>
            </w:r>
            <w:proofErr w:type="spellEnd"/>
          </w:p>
        </w:tc>
        <w:tc>
          <w:tcPr>
            <w:tcW w:w="7475" w:type="dxa"/>
          </w:tcPr>
          <w:p w:rsidR="000240E4" w:rsidRPr="000240E4" w:rsidRDefault="000240E4" w:rsidP="00FE1542">
            <w:r>
              <w:t xml:space="preserve">Umbenennen </w:t>
            </w:r>
            <w:r w:rsidR="00FE1542">
              <w:t>in</w:t>
            </w:r>
            <w:r>
              <w:t xml:space="preserve"> </w:t>
            </w:r>
            <w:proofErr w:type="spellStart"/>
            <w:r w:rsidRPr="000240E4">
              <w:rPr>
                <w:color w:val="0070C0"/>
              </w:rPr>
              <w:t>versionBauGBDatum</w:t>
            </w:r>
            <w:proofErr w:type="spellEnd"/>
          </w:p>
        </w:tc>
      </w:tr>
      <w:tr w:rsidR="00FE1542" w:rsidTr="006D3C63">
        <w:tc>
          <w:tcPr>
            <w:tcW w:w="736" w:type="dxa"/>
          </w:tcPr>
          <w:p w:rsidR="00FE1542" w:rsidRDefault="00FE1542">
            <w:r>
              <w:t>009</w:t>
            </w:r>
          </w:p>
        </w:tc>
        <w:tc>
          <w:tcPr>
            <w:tcW w:w="3278" w:type="dxa"/>
          </w:tcPr>
          <w:p w:rsidR="00FE1542" w:rsidRDefault="00FE1542" w:rsidP="000240E4">
            <w:pPr>
              <w:rPr>
                <w:color w:val="FF0000"/>
              </w:rPr>
            </w:pPr>
            <w:proofErr w:type="spellStart"/>
            <w:r w:rsidRPr="000240E4">
              <w:rPr>
                <w:color w:val="FF0000"/>
              </w:rPr>
              <w:t>BP_GemeinschaftsanlagenFlaeche</w:t>
            </w:r>
            <w:proofErr w:type="spellEnd"/>
          </w:p>
        </w:tc>
        <w:tc>
          <w:tcPr>
            <w:tcW w:w="3361" w:type="dxa"/>
          </w:tcPr>
          <w:p w:rsidR="00FE1542" w:rsidRDefault="00FE1542" w:rsidP="00162EF0">
            <w:pPr>
              <w:rPr>
                <w:color w:val="FF0000"/>
              </w:rPr>
            </w:pPr>
            <w:r>
              <w:rPr>
                <w:color w:val="FF0000"/>
              </w:rPr>
              <w:t>weitereZweckbestimmung1</w:t>
            </w:r>
          </w:p>
          <w:p w:rsidR="00FE1542" w:rsidRDefault="00FE1542" w:rsidP="00FE1542">
            <w:pPr>
              <w:rPr>
                <w:color w:val="FF0000"/>
              </w:rPr>
            </w:pPr>
            <w:r>
              <w:rPr>
                <w:color w:val="FF0000"/>
              </w:rPr>
              <w:t>weitereZweckbestimmung2</w:t>
            </w:r>
          </w:p>
          <w:p w:rsidR="00FE1542" w:rsidRDefault="00FE1542" w:rsidP="00FE1542">
            <w:pPr>
              <w:rPr>
                <w:color w:val="FF0000"/>
              </w:rPr>
            </w:pPr>
            <w:r>
              <w:rPr>
                <w:color w:val="FF0000"/>
              </w:rPr>
              <w:t>weitereZweckbestimmung3</w:t>
            </w:r>
          </w:p>
          <w:p w:rsidR="00FE1542" w:rsidRDefault="00FE1542" w:rsidP="00FE1542">
            <w:pPr>
              <w:rPr>
                <w:color w:val="FF0000"/>
              </w:rPr>
            </w:pPr>
            <w:r>
              <w:rPr>
                <w:color w:val="FF0000"/>
              </w:rPr>
              <w:t>weitereZweckbestimmung4</w:t>
            </w:r>
          </w:p>
          <w:p w:rsidR="00FE1542" w:rsidRDefault="00FE1542" w:rsidP="00162EF0">
            <w:pPr>
              <w:rPr>
                <w:color w:val="FF0000"/>
              </w:rPr>
            </w:pPr>
            <w:r>
              <w:rPr>
                <w:color w:val="FF0000"/>
              </w:rPr>
              <w:t>weitereDetailZweckbestimmung1</w:t>
            </w:r>
          </w:p>
          <w:p w:rsidR="00FE1542" w:rsidRDefault="00FE1542" w:rsidP="00FE1542">
            <w:pPr>
              <w:rPr>
                <w:color w:val="FF0000"/>
              </w:rPr>
            </w:pPr>
            <w:r>
              <w:rPr>
                <w:color w:val="FF0000"/>
              </w:rPr>
              <w:t>weitereDetailZweckbestimmung2</w:t>
            </w:r>
          </w:p>
          <w:p w:rsidR="00FE1542" w:rsidRDefault="00FE1542" w:rsidP="00FE1542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weitereDetailZweckbestimmung3</w:t>
            </w:r>
          </w:p>
          <w:p w:rsidR="00FE1542" w:rsidRDefault="00FE1542" w:rsidP="00FE1542">
            <w:pPr>
              <w:rPr>
                <w:color w:val="FF0000"/>
              </w:rPr>
            </w:pPr>
            <w:r>
              <w:rPr>
                <w:color w:val="FF0000"/>
              </w:rPr>
              <w:t>weitereDetailZweckbestimmung4</w:t>
            </w:r>
          </w:p>
          <w:p w:rsidR="00FE1542" w:rsidRDefault="00FE1542" w:rsidP="00162EF0">
            <w:pPr>
              <w:rPr>
                <w:color w:val="FF0000"/>
              </w:rPr>
            </w:pPr>
          </w:p>
        </w:tc>
        <w:tc>
          <w:tcPr>
            <w:tcW w:w="7475" w:type="dxa"/>
          </w:tcPr>
          <w:p w:rsidR="00FE1542" w:rsidRDefault="00FE1542" w:rsidP="00F87E6D">
            <w:pPr>
              <w:rPr>
                <w:color w:val="0070C0"/>
              </w:rPr>
            </w:pPr>
            <w:r>
              <w:lastRenderedPageBreak/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FE1542" w:rsidRDefault="00FE1542" w:rsidP="00F87E6D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FE1542" w:rsidRDefault="00FE1542" w:rsidP="00F87E6D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FE1542" w:rsidRDefault="00FE1542" w:rsidP="00F87E6D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FE1542" w:rsidRDefault="00FE1542" w:rsidP="00F87E6D">
            <w:pPr>
              <w:rPr>
                <w:color w:val="0070C0"/>
              </w:rPr>
            </w:pPr>
            <w:r w:rsidRPr="00FE1542">
              <w:t xml:space="preserve">Umbenennen in </w:t>
            </w:r>
            <w:proofErr w:type="spellStart"/>
            <w:r>
              <w:rPr>
                <w:color w:val="0070C0"/>
              </w:rPr>
              <w:t>detaillierteZweckbestimmung</w:t>
            </w:r>
            <w:proofErr w:type="spellEnd"/>
          </w:p>
          <w:p w:rsidR="00FE1542" w:rsidRDefault="00FE1542" w:rsidP="00F87E6D">
            <w:pPr>
              <w:rPr>
                <w:color w:val="0070C0"/>
              </w:rPr>
            </w:pPr>
            <w:r w:rsidRPr="00FE1542">
              <w:t xml:space="preserve">Umbenennen in </w:t>
            </w:r>
            <w:proofErr w:type="spellStart"/>
            <w:r>
              <w:rPr>
                <w:color w:val="0070C0"/>
              </w:rPr>
              <w:t>detaillierteZweckbestimmung</w:t>
            </w:r>
            <w:proofErr w:type="spellEnd"/>
          </w:p>
          <w:p w:rsidR="00FE1542" w:rsidRDefault="00FE1542" w:rsidP="00F87E6D">
            <w:pPr>
              <w:rPr>
                <w:color w:val="0070C0"/>
              </w:rPr>
            </w:pPr>
            <w:r w:rsidRPr="00FE1542">
              <w:lastRenderedPageBreak/>
              <w:t xml:space="preserve">Umbenennen in </w:t>
            </w:r>
            <w:proofErr w:type="spellStart"/>
            <w:r>
              <w:rPr>
                <w:color w:val="0070C0"/>
              </w:rPr>
              <w:t>detaillierteZweckbestimmung</w:t>
            </w:r>
            <w:proofErr w:type="spellEnd"/>
          </w:p>
          <w:p w:rsidR="00FE1542" w:rsidRDefault="00FE1542" w:rsidP="00F87E6D">
            <w:pPr>
              <w:rPr>
                <w:color w:val="0070C0"/>
              </w:rPr>
            </w:pPr>
            <w:r w:rsidRPr="00FE1542">
              <w:t xml:space="preserve">Umbenennen in </w:t>
            </w:r>
            <w:proofErr w:type="spellStart"/>
            <w:r>
              <w:rPr>
                <w:color w:val="0070C0"/>
              </w:rPr>
              <w:t>detaillierteZweckbestimmung</w:t>
            </w:r>
            <w:proofErr w:type="spellEnd"/>
          </w:p>
          <w:p w:rsidR="00FE1542" w:rsidRDefault="00FE1542" w:rsidP="00F87E6D">
            <w:r>
              <w:rPr>
                <w:color w:val="0070C0"/>
              </w:rPr>
              <w:t xml:space="preserve">Sortieren der </w:t>
            </w:r>
            <w:proofErr w:type="spellStart"/>
            <w:r>
              <w:rPr>
                <w:color w:val="0070C0"/>
              </w:rPr>
              <w:t>zweckbestimmungen</w:t>
            </w:r>
            <w:proofErr w:type="spellEnd"/>
            <w:r>
              <w:rPr>
                <w:color w:val="0070C0"/>
              </w:rPr>
              <w:t>, so dass Detaillierungen an Anfang der Liste stehen</w:t>
            </w:r>
          </w:p>
        </w:tc>
      </w:tr>
      <w:tr w:rsidR="00FE1542" w:rsidTr="006D3C63">
        <w:tc>
          <w:tcPr>
            <w:tcW w:w="736" w:type="dxa"/>
          </w:tcPr>
          <w:p w:rsidR="00FE1542" w:rsidRDefault="00EB18E4">
            <w:r>
              <w:lastRenderedPageBreak/>
              <w:t>009</w:t>
            </w:r>
          </w:p>
        </w:tc>
        <w:tc>
          <w:tcPr>
            <w:tcW w:w="3278" w:type="dxa"/>
          </w:tcPr>
          <w:p w:rsidR="00FE1542" w:rsidRPr="000240E4" w:rsidRDefault="00EB18E4" w:rsidP="000240E4">
            <w:pPr>
              <w:rPr>
                <w:color w:val="FF0000"/>
              </w:rPr>
            </w:pPr>
            <w:proofErr w:type="spellStart"/>
            <w:r w:rsidRPr="00EB18E4">
              <w:rPr>
                <w:color w:val="FF0000"/>
              </w:rPr>
              <w:t>BP_NebenanlagenFlaeche</w:t>
            </w:r>
            <w:proofErr w:type="spellEnd"/>
          </w:p>
        </w:tc>
        <w:tc>
          <w:tcPr>
            <w:tcW w:w="3361" w:type="dxa"/>
          </w:tcPr>
          <w:p w:rsidR="00EB18E4" w:rsidRDefault="00EB18E4" w:rsidP="00EB18E4">
            <w:pPr>
              <w:rPr>
                <w:color w:val="FF0000"/>
              </w:rPr>
            </w:pPr>
            <w:r>
              <w:rPr>
                <w:color w:val="FF0000"/>
              </w:rPr>
              <w:t>weitereZweckbestimmung1</w:t>
            </w:r>
          </w:p>
          <w:p w:rsidR="00EB18E4" w:rsidRDefault="00EB18E4" w:rsidP="00EB18E4">
            <w:pPr>
              <w:rPr>
                <w:color w:val="FF0000"/>
              </w:rPr>
            </w:pPr>
            <w:r>
              <w:rPr>
                <w:color w:val="FF0000"/>
              </w:rPr>
              <w:t>weitereZweckbestimmung2</w:t>
            </w:r>
          </w:p>
          <w:p w:rsidR="00EB18E4" w:rsidRDefault="00EB18E4" w:rsidP="00EB18E4">
            <w:pPr>
              <w:rPr>
                <w:color w:val="FF0000"/>
              </w:rPr>
            </w:pPr>
            <w:r>
              <w:rPr>
                <w:color w:val="FF0000"/>
              </w:rPr>
              <w:t>weitereZweckbestimmung3</w:t>
            </w:r>
          </w:p>
          <w:p w:rsidR="00EB18E4" w:rsidRDefault="00EB18E4" w:rsidP="00EB18E4">
            <w:pPr>
              <w:rPr>
                <w:color w:val="FF0000"/>
              </w:rPr>
            </w:pPr>
            <w:r>
              <w:rPr>
                <w:color w:val="FF0000"/>
              </w:rPr>
              <w:t>weitereZweckbestimmung4</w:t>
            </w:r>
          </w:p>
          <w:p w:rsidR="00EB18E4" w:rsidRDefault="00EB18E4" w:rsidP="00EB18E4">
            <w:pPr>
              <w:rPr>
                <w:color w:val="FF0000"/>
              </w:rPr>
            </w:pPr>
            <w:r>
              <w:rPr>
                <w:color w:val="FF0000"/>
              </w:rPr>
              <w:t>weitereDetailZweckbestimmung1</w:t>
            </w:r>
          </w:p>
          <w:p w:rsidR="00EB18E4" w:rsidRDefault="00EB18E4" w:rsidP="00EB18E4">
            <w:pPr>
              <w:rPr>
                <w:color w:val="FF0000"/>
              </w:rPr>
            </w:pPr>
            <w:r>
              <w:rPr>
                <w:color w:val="FF0000"/>
              </w:rPr>
              <w:t>weitereDetailZweckbestimmung2</w:t>
            </w:r>
          </w:p>
          <w:p w:rsidR="00EB18E4" w:rsidRDefault="00EB18E4" w:rsidP="00EB18E4">
            <w:pPr>
              <w:rPr>
                <w:color w:val="FF0000"/>
              </w:rPr>
            </w:pPr>
            <w:r>
              <w:rPr>
                <w:color w:val="FF0000"/>
              </w:rPr>
              <w:t>weitereDetailZweckbestimmung3</w:t>
            </w:r>
          </w:p>
          <w:p w:rsidR="00FE1542" w:rsidRDefault="00EB18E4" w:rsidP="00EB18E4">
            <w:pPr>
              <w:rPr>
                <w:color w:val="FF0000"/>
              </w:rPr>
            </w:pPr>
            <w:r>
              <w:rPr>
                <w:color w:val="FF0000"/>
              </w:rPr>
              <w:t>weitereDetailZweckbestimmung4</w:t>
            </w:r>
          </w:p>
        </w:tc>
        <w:tc>
          <w:tcPr>
            <w:tcW w:w="7475" w:type="dxa"/>
          </w:tcPr>
          <w:p w:rsidR="00EB18E4" w:rsidRDefault="00EB18E4" w:rsidP="00EB18E4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EB18E4" w:rsidRDefault="00EB18E4" w:rsidP="00EB18E4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EB18E4" w:rsidRDefault="00EB18E4" w:rsidP="00EB18E4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EB18E4" w:rsidRDefault="00EB18E4" w:rsidP="00EB18E4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EB18E4" w:rsidRDefault="00EB18E4" w:rsidP="00EB18E4">
            <w:pPr>
              <w:rPr>
                <w:color w:val="0070C0"/>
              </w:rPr>
            </w:pPr>
            <w:r w:rsidRPr="00FE1542">
              <w:t xml:space="preserve">Umbenennen in </w:t>
            </w:r>
            <w:proofErr w:type="spellStart"/>
            <w:r>
              <w:rPr>
                <w:color w:val="0070C0"/>
              </w:rPr>
              <w:t>detaillierteZweckbestimmung</w:t>
            </w:r>
            <w:proofErr w:type="spellEnd"/>
          </w:p>
          <w:p w:rsidR="00EB18E4" w:rsidRDefault="00EB18E4" w:rsidP="00EB18E4">
            <w:pPr>
              <w:rPr>
                <w:color w:val="0070C0"/>
              </w:rPr>
            </w:pPr>
            <w:r w:rsidRPr="00FE1542">
              <w:t xml:space="preserve">Umbenennen in </w:t>
            </w:r>
            <w:proofErr w:type="spellStart"/>
            <w:r>
              <w:rPr>
                <w:color w:val="0070C0"/>
              </w:rPr>
              <w:t>detaillierteZweckbestimmung</w:t>
            </w:r>
            <w:proofErr w:type="spellEnd"/>
          </w:p>
          <w:p w:rsidR="00EB18E4" w:rsidRDefault="00EB18E4" w:rsidP="00EB18E4">
            <w:pPr>
              <w:rPr>
                <w:color w:val="0070C0"/>
              </w:rPr>
            </w:pPr>
            <w:r w:rsidRPr="00FE1542">
              <w:t xml:space="preserve">Umbenennen in </w:t>
            </w:r>
            <w:proofErr w:type="spellStart"/>
            <w:r>
              <w:rPr>
                <w:color w:val="0070C0"/>
              </w:rPr>
              <w:t>detaillierteZweckbestimmung</w:t>
            </w:r>
            <w:proofErr w:type="spellEnd"/>
          </w:p>
          <w:p w:rsidR="00EB18E4" w:rsidRDefault="00EB18E4" w:rsidP="00EB18E4">
            <w:pPr>
              <w:rPr>
                <w:color w:val="0070C0"/>
              </w:rPr>
            </w:pPr>
            <w:r w:rsidRPr="00FE1542">
              <w:t xml:space="preserve">Umbenennen in </w:t>
            </w:r>
            <w:proofErr w:type="spellStart"/>
            <w:r>
              <w:rPr>
                <w:color w:val="0070C0"/>
              </w:rPr>
              <w:t>detaillierteZweckbestimmung</w:t>
            </w:r>
            <w:proofErr w:type="spellEnd"/>
          </w:p>
          <w:p w:rsidR="00FE1542" w:rsidRDefault="00EB18E4" w:rsidP="00EB18E4">
            <w:r>
              <w:rPr>
                <w:color w:val="0070C0"/>
              </w:rPr>
              <w:t xml:space="preserve">Sortieren der </w:t>
            </w:r>
            <w:proofErr w:type="spellStart"/>
            <w:r>
              <w:rPr>
                <w:color w:val="0070C0"/>
              </w:rPr>
              <w:t>zweckbestimmungen</w:t>
            </w:r>
            <w:proofErr w:type="spellEnd"/>
            <w:r>
              <w:rPr>
                <w:color w:val="0070C0"/>
              </w:rPr>
              <w:t>, so dass Detaillierungen an Anfang der Liste stehen</w:t>
            </w:r>
          </w:p>
        </w:tc>
      </w:tr>
      <w:tr w:rsidR="00EB18E4" w:rsidTr="006D3C63">
        <w:tc>
          <w:tcPr>
            <w:tcW w:w="736" w:type="dxa"/>
          </w:tcPr>
          <w:p w:rsidR="00EB18E4" w:rsidRDefault="00EB18E4">
            <w:r>
              <w:t>009</w:t>
            </w:r>
          </w:p>
          <w:p w:rsidR="00EB18E4" w:rsidRDefault="00EB18E4">
            <w:r>
              <w:t>031</w:t>
            </w:r>
          </w:p>
        </w:tc>
        <w:tc>
          <w:tcPr>
            <w:tcW w:w="3278" w:type="dxa"/>
          </w:tcPr>
          <w:p w:rsidR="00EB18E4" w:rsidRPr="00EB18E4" w:rsidRDefault="00EB18E4" w:rsidP="000240E4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BP_GemeinbedarfsFlaeche</w:t>
            </w:r>
            <w:proofErr w:type="spellEnd"/>
          </w:p>
        </w:tc>
        <w:tc>
          <w:tcPr>
            <w:tcW w:w="3361" w:type="dxa"/>
          </w:tcPr>
          <w:p w:rsidR="00EB18E4" w:rsidRDefault="00EB18E4" w:rsidP="00EB18E4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besondereZweckbestimmung</w:t>
            </w:r>
            <w:proofErr w:type="spellEnd"/>
          </w:p>
          <w:p w:rsidR="00EB18E4" w:rsidRDefault="00EB18E4" w:rsidP="00EB18E4">
            <w:pPr>
              <w:rPr>
                <w:color w:val="FF0000"/>
              </w:rPr>
            </w:pPr>
            <w:r>
              <w:rPr>
                <w:color w:val="FF0000"/>
              </w:rPr>
              <w:t>weitereBesondZweckbestimmung1</w:t>
            </w:r>
          </w:p>
          <w:p w:rsidR="00EB18E4" w:rsidRDefault="00EB18E4" w:rsidP="00EB18E4">
            <w:pPr>
              <w:rPr>
                <w:color w:val="FF0000"/>
              </w:rPr>
            </w:pPr>
            <w:r>
              <w:rPr>
                <w:color w:val="FF0000"/>
              </w:rPr>
              <w:t>weitereBesondZweckbestimmung2</w:t>
            </w:r>
          </w:p>
          <w:p w:rsidR="00EB18E4" w:rsidRDefault="00EB18E4" w:rsidP="00EB18E4">
            <w:pPr>
              <w:rPr>
                <w:color w:val="FF0000"/>
              </w:rPr>
            </w:pPr>
            <w:r>
              <w:rPr>
                <w:color w:val="FF0000"/>
              </w:rPr>
              <w:t>weitereBesondZweckbestimmung3</w:t>
            </w:r>
          </w:p>
          <w:p w:rsidR="00EB18E4" w:rsidRDefault="00EB18E4" w:rsidP="00EB18E4">
            <w:pPr>
              <w:rPr>
                <w:color w:val="FF0000"/>
              </w:rPr>
            </w:pPr>
            <w:r>
              <w:rPr>
                <w:color w:val="FF0000"/>
              </w:rPr>
              <w:t>weitereBesondZweckbestimmung4</w:t>
            </w:r>
          </w:p>
          <w:p w:rsidR="00EB18E4" w:rsidRDefault="00EB18E4" w:rsidP="00EB18E4">
            <w:pPr>
              <w:rPr>
                <w:color w:val="FF0000"/>
              </w:rPr>
            </w:pPr>
            <w:r>
              <w:rPr>
                <w:color w:val="FF0000"/>
              </w:rPr>
              <w:t>weitereZweckbestimmung1</w:t>
            </w:r>
          </w:p>
          <w:p w:rsidR="00EB18E4" w:rsidRDefault="00EB18E4" w:rsidP="00EB18E4">
            <w:pPr>
              <w:rPr>
                <w:color w:val="FF0000"/>
              </w:rPr>
            </w:pPr>
            <w:r>
              <w:rPr>
                <w:color w:val="FF0000"/>
              </w:rPr>
              <w:t>weitereZweckbestimmung2</w:t>
            </w:r>
          </w:p>
          <w:p w:rsidR="00EB18E4" w:rsidRDefault="00EB18E4" w:rsidP="00EB18E4">
            <w:pPr>
              <w:rPr>
                <w:color w:val="FF0000"/>
              </w:rPr>
            </w:pPr>
            <w:r>
              <w:rPr>
                <w:color w:val="FF0000"/>
              </w:rPr>
              <w:t>weitereZweckbestimmung3</w:t>
            </w:r>
          </w:p>
          <w:p w:rsidR="00EB18E4" w:rsidRDefault="00EB18E4" w:rsidP="00EB18E4">
            <w:pPr>
              <w:rPr>
                <w:color w:val="FF0000"/>
              </w:rPr>
            </w:pPr>
            <w:r>
              <w:rPr>
                <w:color w:val="FF0000"/>
              </w:rPr>
              <w:t>weitereZweckbestimmung4</w:t>
            </w:r>
          </w:p>
          <w:p w:rsidR="00EB18E4" w:rsidRDefault="00EB18E4" w:rsidP="00EB18E4">
            <w:pPr>
              <w:rPr>
                <w:color w:val="FF0000"/>
              </w:rPr>
            </w:pPr>
            <w:r>
              <w:rPr>
                <w:color w:val="FF0000"/>
              </w:rPr>
              <w:t>weitereDetailZweckbestimmung1</w:t>
            </w:r>
          </w:p>
          <w:p w:rsidR="00EB18E4" w:rsidRDefault="00EB18E4" w:rsidP="00EB18E4">
            <w:pPr>
              <w:rPr>
                <w:color w:val="FF0000"/>
              </w:rPr>
            </w:pPr>
            <w:r>
              <w:rPr>
                <w:color w:val="FF0000"/>
              </w:rPr>
              <w:t>weitereDetailZweckbestimmung2</w:t>
            </w:r>
          </w:p>
          <w:p w:rsidR="00EB18E4" w:rsidRDefault="00EB18E4" w:rsidP="00EB18E4">
            <w:pPr>
              <w:rPr>
                <w:color w:val="FF0000"/>
              </w:rPr>
            </w:pPr>
            <w:r>
              <w:rPr>
                <w:color w:val="FF0000"/>
              </w:rPr>
              <w:t>weitereDetailZweckbestimmung3</w:t>
            </w:r>
          </w:p>
          <w:p w:rsidR="00EB18E4" w:rsidRDefault="00EB18E4" w:rsidP="00EB18E4">
            <w:pPr>
              <w:rPr>
                <w:color w:val="FF0000"/>
              </w:rPr>
            </w:pPr>
            <w:r>
              <w:rPr>
                <w:color w:val="FF0000"/>
              </w:rPr>
              <w:t>weitereDetailZweckbestimmung4</w:t>
            </w:r>
          </w:p>
        </w:tc>
        <w:tc>
          <w:tcPr>
            <w:tcW w:w="7475" w:type="dxa"/>
          </w:tcPr>
          <w:p w:rsidR="00EB18E4" w:rsidRDefault="00EB18E4" w:rsidP="00EB18E4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EB18E4" w:rsidRDefault="00EB18E4" w:rsidP="00EB18E4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EB18E4" w:rsidRDefault="00EB18E4" w:rsidP="00EB18E4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EB18E4" w:rsidRDefault="00EB18E4" w:rsidP="00EB18E4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EB18E4" w:rsidRDefault="00EB18E4" w:rsidP="00EB18E4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EB18E4" w:rsidRDefault="00EB18E4" w:rsidP="00EB18E4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EB18E4" w:rsidRDefault="00EB18E4" w:rsidP="00EB18E4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EB18E4" w:rsidRDefault="00EB18E4" w:rsidP="00EB18E4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EB18E4" w:rsidRDefault="00EB18E4" w:rsidP="00EB18E4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EB18E4" w:rsidRDefault="00EB18E4" w:rsidP="00EB18E4">
            <w:pPr>
              <w:rPr>
                <w:color w:val="0070C0"/>
              </w:rPr>
            </w:pPr>
            <w:r w:rsidRPr="00FE1542">
              <w:t xml:space="preserve">Umbenennen in </w:t>
            </w:r>
            <w:proofErr w:type="spellStart"/>
            <w:r>
              <w:rPr>
                <w:color w:val="0070C0"/>
              </w:rPr>
              <w:t>detaillierteZweckbestimmung</w:t>
            </w:r>
            <w:proofErr w:type="spellEnd"/>
          </w:p>
          <w:p w:rsidR="00EB18E4" w:rsidRDefault="00EB18E4" w:rsidP="00EB18E4">
            <w:pPr>
              <w:rPr>
                <w:color w:val="0070C0"/>
              </w:rPr>
            </w:pPr>
            <w:r w:rsidRPr="00FE1542">
              <w:t xml:space="preserve">Umbenennen in </w:t>
            </w:r>
            <w:proofErr w:type="spellStart"/>
            <w:r>
              <w:rPr>
                <w:color w:val="0070C0"/>
              </w:rPr>
              <w:t>detaillierteZweckbestimmung</w:t>
            </w:r>
            <w:proofErr w:type="spellEnd"/>
          </w:p>
          <w:p w:rsidR="00EB18E4" w:rsidRDefault="00EB18E4" w:rsidP="00EB18E4">
            <w:pPr>
              <w:rPr>
                <w:color w:val="0070C0"/>
              </w:rPr>
            </w:pPr>
            <w:r w:rsidRPr="00FE1542">
              <w:t xml:space="preserve">Umbenennen in </w:t>
            </w:r>
            <w:proofErr w:type="spellStart"/>
            <w:r>
              <w:rPr>
                <w:color w:val="0070C0"/>
              </w:rPr>
              <w:t>detaillierteZweckbestimmung</w:t>
            </w:r>
            <w:proofErr w:type="spellEnd"/>
          </w:p>
          <w:p w:rsidR="00EB18E4" w:rsidRDefault="00EB18E4" w:rsidP="00EB18E4">
            <w:pPr>
              <w:rPr>
                <w:color w:val="0070C0"/>
              </w:rPr>
            </w:pPr>
            <w:r w:rsidRPr="00FE1542">
              <w:t xml:space="preserve">Umbenennen in </w:t>
            </w:r>
            <w:proofErr w:type="spellStart"/>
            <w:r>
              <w:rPr>
                <w:color w:val="0070C0"/>
              </w:rPr>
              <w:t>detaillierteZweckbestimmung</w:t>
            </w:r>
            <w:proofErr w:type="spellEnd"/>
          </w:p>
          <w:p w:rsidR="00EB18E4" w:rsidRDefault="00EB18E4" w:rsidP="00EB18E4">
            <w:r>
              <w:t xml:space="preserve">Prüfen, ob es zu einer allgemeinen Zweckbestimmung (4-Stellig) auch noch ein oder mehrere besondere Zweckbestimmungen gibt. Wenn ja, wird die allg. </w:t>
            </w:r>
            <w:proofErr w:type="spellStart"/>
            <w:r>
              <w:t>Zwb</w:t>
            </w:r>
            <w:proofErr w:type="spellEnd"/>
            <w:r>
              <w:t>. Eliminiert.</w:t>
            </w:r>
          </w:p>
          <w:p w:rsidR="00EB18E4" w:rsidRDefault="00EB18E4" w:rsidP="00EB18E4">
            <w:r>
              <w:rPr>
                <w:color w:val="0070C0"/>
              </w:rPr>
              <w:t xml:space="preserve">Sortieren der </w:t>
            </w:r>
            <w:proofErr w:type="spellStart"/>
            <w:r>
              <w:rPr>
                <w:color w:val="0070C0"/>
              </w:rPr>
              <w:t>zweckbestimmungen</w:t>
            </w:r>
            <w:proofErr w:type="spellEnd"/>
            <w:r>
              <w:rPr>
                <w:color w:val="0070C0"/>
              </w:rPr>
              <w:t>, so dass Detaillierungen an Anfang der Liste stehen</w:t>
            </w:r>
          </w:p>
        </w:tc>
      </w:tr>
      <w:tr w:rsidR="00BF239E" w:rsidTr="006D3C63">
        <w:tc>
          <w:tcPr>
            <w:tcW w:w="736" w:type="dxa"/>
          </w:tcPr>
          <w:p w:rsidR="00BF239E" w:rsidRDefault="00BF239E">
            <w:r>
              <w:t>009</w:t>
            </w:r>
          </w:p>
        </w:tc>
        <w:tc>
          <w:tcPr>
            <w:tcW w:w="3278" w:type="dxa"/>
          </w:tcPr>
          <w:p w:rsidR="00BF239E" w:rsidRDefault="00BF239E" w:rsidP="000240E4">
            <w:pPr>
              <w:rPr>
                <w:color w:val="FF0000"/>
              </w:rPr>
            </w:pPr>
            <w:proofErr w:type="spellStart"/>
            <w:r w:rsidRPr="00BF239E">
              <w:rPr>
                <w:color w:val="FF0000"/>
              </w:rPr>
              <w:t>BP_SpielSportanlagenFlaeche</w:t>
            </w:r>
            <w:proofErr w:type="spellEnd"/>
          </w:p>
        </w:tc>
        <w:tc>
          <w:tcPr>
            <w:tcW w:w="3361" w:type="dxa"/>
          </w:tcPr>
          <w:p w:rsidR="00BF239E" w:rsidRDefault="00BF239E" w:rsidP="00BF239E">
            <w:pPr>
              <w:rPr>
                <w:color w:val="FF0000"/>
              </w:rPr>
            </w:pPr>
            <w:r>
              <w:rPr>
                <w:color w:val="FF0000"/>
              </w:rPr>
              <w:t>weitereZweckbestimmung1</w:t>
            </w:r>
          </w:p>
          <w:p w:rsidR="00BF239E" w:rsidRDefault="00BF239E" w:rsidP="00BF239E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weitereDetailZweckbestimmung1</w:t>
            </w:r>
          </w:p>
          <w:p w:rsidR="00BF239E" w:rsidRDefault="00BF239E" w:rsidP="00F87E6D">
            <w:pPr>
              <w:jc w:val="right"/>
              <w:rPr>
                <w:color w:val="FF0000"/>
              </w:rPr>
            </w:pPr>
          </w:p>
        </w:tc>
        <w:tc>
          <w:tcPr>
            <w:tcW w:w="7475" w:type="dxa"/>
          </w:tcPr>
          <w:p w:rsidR="00BF239E" w:rsidRDefault="00BF239E" w:rsidP="00BF239E">
            <w:pPr>
              <w:rPr>
                <w:color w:val="0070C0"/>
              </w:rPr>
            </w:pPr>
            <w:r>
              <w:lastRenderedPageBreak/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BF239E" w:rsidRDefault="00BF239E" w:rsidP="00BF239E">
            <w:pPr>
              <w:rPr>
                <w:color w:val="0070C0"/>
              </w:rPr>
            </w:pPr>
            <w:r w:rsidRPr="00FE1542">
              <w:lastRenderedPageBreak/>
              <w:t xml:space="preserve">Umbenennen in </w:t>
            </w:r>
            <w:proofErr w:type="spellStart"/>
            <w:r>
              <w:rPr>
                <w:color w:val="0070C0"/>
              </w:rPr>
              <w:t>detaillierteZweckbestimmung</w:t>
            </w:r>
            <w:proofErr w:type="spellEnd"/>
          </w:p>
          <w:p w:rsidR="00BF239E" w:rsidRDefault="00BF239E" w:rsidP="00EB18E4">
            <w:r>
              <w:rPr>
                <w:color w:val="0070C0"/>
              </w:rPr>
              <w:t xml:space="preserve">Sortieren der </w:t>
            </w:r>
            <w:proofErr w:type="spellStart"/>
            <w:r>
              <w:rPr>
                <w:color w:val="0070C0"/>
              </w:rPr>
              <w:t>zweckbestimmungen</w:t>
            </w:r>
            <w:proofErr w:type="spellEnd"/>
            <w:r>
              <w:rPr>
                <w:color w:val="0070C0"/>
              </w:rPr>
              <w:t>, so dass Detaillierungen an Anfang der Liste stehen</w:t>
            </w:r>
          </w:p>
        </w:tc>
      </w:tr>
      <w:tr w:rsidR="00BF239E" w:rsidTr="006D3C63">
        <w:tc>
          <w:tcPr>
            <w:tcW w:w="736" w:type="dxa"/>
          </w:tcPr>
          <w:p w:rsidR="00BF239E" w:rsidRDefault="00BF239E">
            <w:r>
              <w:lastRenderedPageBreak/>
              <w:t>009</w:t>
            </w:r>
          </w:p>
        </w:tc>
        <w:tc>
          <w:tcPr>
            <w:tcW w:w="3278" w:type="dxa"/>
          </w:tcPr>
          <w:p w:rsidR="00BF239E" w:rsidRPr="00BF239E" w:rsidRDefault="00BF239E" w:rsidP="000240E4">
            <w:pPr>
              <w:rPr>
                <w:color w:val="FF0000"/>
              </w:rPr>
            </w:pPr>
            <w:proofErr w:type="spellStart"/>
            <w:r w:rsidRPr="00BF239E">
              <w:rPr>
                <w:color w:val="FF0000"/>
              </w:rPr>
              <w:t>BP_WaldFlaeche</w:t>
            </w:r>
            <w:proofErr w:type="spellEnd"/>
          </w:p>
        </w:tc>
        <w:tc>
          <w:tcPr>
            <w:tcW w:w="3361" w:type="dxa"/>
          </w:tcPr>
          <w:p w:rsidR="00BF239E" w:rsidRDefault="00BF239E" w:rsidP="00BF239E">
            <w:pPr>
              <w:rPr>
                <w:color w:val="FF0000"/>
              </w:rPr>
            </w:pPr>
            <w:r>
              <w:rPr>
                <w:color w:val="FF0000"/>
              </w:rPr>
              <w:t>weitereZweckbestimmung1</w:t>
            </w:r>
          </w:p>
          <w:p w:rsidR="00BF239E" w:rsidRDefault="00BF239E" w:rsidP="00BF239E">
            <w:pPr>
              <w:rPr>
                <w:color w:val="FF0000"/>
              </w:rPr>
            </w:pPr>
            <w:r>
              <w:rPr>
                <w:color w:val="FF0000"/>
              </w:rPr>
              <w:t>weitereZweckbestimmung2</w:t>
            </w:r>
          </w:p>
          <w:p w:rsidR="00BF239E" w:rsidRDefault="00BF239E" w:rsidP="00BF239E">
            <w:pPr>
              <w:rPr>
                <w:color w:val="FF0000"/>
              </w:rPr>
            </w:pPr>
            <w:r>
              <w:rPr>
                <w:color w:val="FF0000"/>
              </w:rPr>
              <w:t>weitereZweckbestimmung1</w:t>
            </w:r>
          </w:p>
          <w:p w:rsidR="00BF239E" w:rsidRDefault="00BF239E" w:rsidP="00BF239E">
            <w:pPr>
              <w:rPr>
                <w:color w:val="FF0000"/>
              </w:rPr>
            </w:pPr>
            <w:r>
              <w:rPr>
                <w:color w:val="FF0000"/>
              </w:rPr>
              <w:t>weitereZweckbestimmung2</w:t>
            </w:r>
          </w:p>
          <w:p w:rsidR="00BF239E" w:rsidRDefault="00BF239E" w:rsidP="00BF239E">
            <w:pPr>
              <w:rPr>
                <w:color w:val="FF0000"/>
              </w:rPr>
            </w:pPr>
          </w:p>
        </w:tc>
        <w:tc>
          <w:tcPr>
            <w:tcW w:w="7475" w:type="dxa"/>
          </w:tcPr>
          <w:p w:rsidR="00BF239E" w:rsidRDefault="00BF239E" w:rsidP="00BF239E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BF239E" w:rsidRDefault="00BF239E" w:rsidP="00BF239E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BF239E" w:rsidRDefault="00BF239E" w:rsidP="00BF239E">
            <w:pPr>
              <w:rPr>
                <w:color w:val="0070C0"/>
              </w:rPr>
            </w:pPr>
            <w:r w:rsidRPr="00FE1542">
              <w:t xml:space="preserve">Umbenennen in </w:t>
            </w:r>
            <w:proofErr w:type="spellStart"/>
            <w:r>
              <w:rPr>
                <w:color w:val="0070C0"/>
              </w:rPr>
              <w:t>detaillierteZweckbestimmung</w:t>
            </w:r>
            <w:proofErr w:type="spellEnd"/>
          </w:p>
          <w:p w:rsidR="00BF239E" w:rsidRDefault="00BF239E" w:rsidP="00BF239E">
            <w:pPr>
              <w:rPr>
                <w:color w:val="0070C0"/>
              </w:rPr>
            </w:pPr>
            <w:r w:rsidRPr="00FE1542">
              <w:t xml:space="preserve">Umbenennen in </w:t>
            </w:r>
            <w:proofErr w:type="spellStart"/>
            <w:r>
              <w:rPr>
                <w:color w:val="0070C0"/>
              </w:rPr>
              <w:t>detaillierteZweckbestimmung</w:t>
            </w:r>
            <w:proofErr w:type="spellEnd"/>
          </w:p>
          <w:p w:rsidR="00BF239E" w:rsidRDefault="00BF239E" w:rsidP="00BF239E">
            <w:r>
              <w:rPr>
                <w:color w:val="0070C0"/>
              </w:rPr>
              <w:t xml:space="preserve">Sortieren der </w:t>
            </w:r>
            <w:proofErr w:type="spellStart"/>
            <w:r>
              <w:rPr>
                <w:color w:val="0070C0"/>
              </w:rPr>
              <w:t>zweckbestimmungen</w:t>
            </w:r>
            <w:proofErr w:type="spellEnd"/>
            <w:r>
              <w:rPr>
                <w:color w:val="0070C0"/>
              </w:rPr>
              <w:t>, so dass Detaillierungen an Anfang der Liste stehen</w:t>
            </w:r>
          </w:p>
        </w:tc>
      </w:tr>
      <w:tr w:rsidR="00BF239E" w:rsidTr="006D3C63">
        <w:tc>
          <w:tcPr>
            <w:tcW w:w="736" w:type="dxa"/>
          </w:tcPr>
          <w:p w:rsidR="00F87E6D" w:rsidRDefault="00F87E6D">
            <w:r>
              <w:t>009</w:t>
            </w:r>
          </w:p>
          <w:p w:rsidR="00BF239E" w:rsidRDefault="00BF239E">
            <w:r>
              <w:t>031</w:t>
            </w:r>
          </w:p>
        </w:tc>
        <w:tc>
          <w:tcPr>
            <w:tcW w:w="3278" w:type="dxa"/>
          </w:tcPr>
          <w:p w:rsidR="00BF239E" w:rsidRPr="00BF239E" w:rsidRDefault="00BF239E" w:rsidP="000240E4">
            <w:pPr>
              <w:rPr>
                <w:color w:val="FF0000"/>
              </w:rPr>
            </w:pPr>
            <w:proofErr w:type="spellStart"/>
            <w:r w:rsidRPr="00BF239E">
              <w:rPr>
                <w:color w:val="FF0000"/>
              </w:rPr>
              <w:t>BP_GruenFlaeche</w:t>
            </w:r>
            <w:proofErr w:type="spellEnd"/>
          </w:p>
        </w:tc>
        <w:tc>
          <w:tcPr>
            <w:tcW w:w="3361" w:type="dxa"/>
          </w:tcPr>
          <w:p w:rsidR="00BF239E" w:rsidRDefault="00BF239E" w:rsidP="00BF239E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besondereZweckbestimmung</w:t>
            </w:r>
            <w:proofErr w:type="spellEnd"/>
          </w:p>
          <w:p w:rsidR="00BF239E" w:rsidRDefault="00BF239E" w:rsidP="00BF239E">
            <w:pPr>
              <w:rPr>
                <w:color w:val="FF0000"/>
              </w:rPr>
            </w:pPr>
            <w:r>
              <w:rPr>
                <w:color w:val="FF0000"/>
              </w:rPr>
              <w:t>weitereBesondZweckbestimmung1</w:t>
            </w:r>
          </w:p>
          <w:p w:rsidR="00BF239E" w:rsidRDefault="00BF239E" w:rsidP="00BF239E">
            <w:pPr>
              <w:rPr>
                <w:color w:val="FF0000"/>
              </w:rPr>
            </w:pPr>
            <w:r>
              <w:rPr>
                <w:color w:val="FF0000"/>
              </w:rPr>
              <w:t>weitereBesondZweckbestimmung2</w:t>
            </w:r>
          </w:p>
          <w:p w:rsidR="00BF239E" w:rsidRDefault="00BF239E" w:rsidP="00BF239E">
            <w:pPr>
              <w:rPr>
                <w:color w:val="FF0000"/>
              </w:rPr>
            </w:pPr>
            <w:r>
              <w:rPr>
                <w:color w:val="FF0000"/>
              </w:rPr>
              <w:t>weitereBesondZweckbestimmung3</w:t>
            </w:r>
          </w:p>
          <w:p w:rsidR="00BF239E" w:rsidRDefault="00BF239E" w:rsidP="00BF239E">
            <w:pPr>
              <w:rPr>
                <w:color w:val="FF0000"/>
              </w:rPr>
            </w:pPr>
            <w:r>
              <w:rPr>
                <w:color w:val="FF0000"/>
              </w:rPr>
              <w:t>weitereBesondZweckbestimmung4</w:t>
            </w:r>
          </w:p>
          <w:p w:rsidR="00BF239E" w:rsidRDefault="00BF239E" w:rsidP="00BF239E">
            <w:pPr>
              <w:rPr>
                <w:color w:val="FF0000"/>
              </w:rPr>
            </w:pPr>
            <w:r>
              <w:rPr>
                <w:color w:val="FF0000"/>
              </w:rPr>
              <w:t>weitereZweckbestimmung1</w:t>
            </w:r>
          </w:p>
          <w:p w:rsidR="00BF239E" w:rsidRDefault="00BF239E" w:rsidP="00BF239E">
            <w:pPr>
              <w:rPr>
                <w:color w:val="FF0000"/>
              </w:rPr>
            </w:pPr>
            <w:r>
              <w:rPr>
                <w:color w:val="FF0000"/>
              </w:rPr>
              <w:t>weitereZweckbestimmung2</w:t>
            </w:r>
          </w:p>
          <w:p w:rsidR="00BF239E" w:rsidRDefault="00BF239E" w:rsidP="00BF239E">
            <w:pPr>
              <w:rPr>
                <w:color w:val="FF0000"/>
              </w:rPr>
            </w:pPr>
            <w:r>
              <w:rPr>
                <w:color w:val="FF0000"/>
              </w:rPr>
              <w:t>weitereZweckbestimmung3</w:t>
            </w:r>
          </w:p>
          <w:p w:rsidR="00BF239E" w:rsidRDefault="00BF239E" w:rsidP="00BF239E">
            <w:pPr>
              <w:rPr>
                <w:color w:val="FF0000"/>
              </w:rPr>
            </w:pPr>
            <w:r>
              <w:rPr>
                <w:color w:val="FF0000"/>
              </w:rPr>
              <w:t>weitereZweckbestimmung4</w:t>
            </w:r>
          </w:p>
          <w:p w:rsidR="00BF239E" w:rsidRDefault="00BF239E" w:rsidP="00BF239E">
            <w:pPr>
              <w:rPr>
                <w:color w:val="FF0000"/>
              </w:rPr>
            </w:pPr>
            <w:r>
              <w:rPr>
                <w:color w:val="FF0000"/>
              </w:rPr>
              <w:t>weitereDetailZweckbestimmung1</w:t>
            </w:r>
          </w:p>
          <w:p w:rsidR="00BF239E" w:rsidRDefault="00BF239E" w:rsidP="00BF239E">
            <w:pPr>
              <w:rPr>
                <w:color w:val="FF0000"/>
              </w:rPr>
            </w:pPr>
            <w:r>
              <w:rPr>
                <w:color w:val="FF0000"/>
              </w:rPr>
              <w:t>weitereDetailZweckbestimmung2</w:t>
            </w:r>
          </w:p>
          <w:p w:rsidR="00BF239E" w:rsidRDefault="00BF239E" w:rsidP="00BF239E">
            <w:pPr>
              <w:rPr>
                <w:color w:val="FF0000"/>
              </w:rPr>
            </w:pPr>
            <w:r>
              <w:rPr>
                <w:color w:val="FF0000"/>
              </w:rPr>
              <w:t>weitereDetailZweckbestimmung3</w:t>
            </w:r>
          </w:p>
          <w:p w:rsidR="00BF239E" w:rsidRDefault="00BF239E" w:rsidP="00BF239E">
            <w:pPr>
              <w:rPr>
                <w:color w:val="FF0000"/>
              </w:rPr>
            </w:pPr>
            <w:r>
              <w:rPr>
                <w:color w:val="FF0000"/>
              </w:rPr>
              <w:t>weitereDetailZweckbestimmung4</w:t>
            </w:r>
          </w:p>
        </w:tc>
        <w:tc>
          <w:tcPr>
            <w:tcW w:w="7475" w:type="dxa"/>
          </w:tcPr>
          <w:p w:rsidR="00BF239E" w:rsidRDefault="00BF239E" w:rsidP="00BF239E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BF239E" w:rsidRDefault="00BF239E" w:rsidP="00BF239E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BF239E" w:rsidRDefault="00BF239E" w:rsidP="00BF239E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BF239E" w:rsidRDefault="00BF239E" w:rsidP="00BF239E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BF239E" w:rsidRDefault="00BF239E" w:rsidP="00BF239E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BF239E" w:rsidRDefault="00BF239E" w:rsidP="00BF239E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BF239E" w:rsidRDefault="00BF239E" w:rsidP="00F87E6D">
            <w:pPr>
              <w:tabs>
                <w:tab w:val="left" w:pos="3594"/>
              </w:tabs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  <w:r w:rsidR="00F87E6D">
              <w:rPr>
                <w:color w:val="0070C0"/>
              </w:rPr>
              <w:tab/>
            </w:r>
          </w:p>
          <w:p w:rsidR="00BF239E" w:rsidRDefault="00BF239E" w:rsidP="00BF239E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BF239E" w:rsidRDefault="00BF239E" w:rsidP="00BF239E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BF239E" w:rsidRDefault="00BF239E" w:rsidP="00BF239E">
            <w:pPr>
              <w:rPr>
                <w:color w:val="0070C0"/>
              </w:rPr>
            </w:pPr>
            <w:r w:rsidRPr="00FE1542">
              <w:t xml:space="preserve">Umbenennen in </w:t>
            </w:r>
            <w:proofErr w:type="spellStart"/>
            <w:r>
              <w:rPr>
                <w:color w:val="0070C0"/>
              </w:rPr>
              <w:t>detaillierteZweckbestimmung</w:t>
            </w:r>
            <w:proofErr w:type="spellEnd"/>
          </w:p>
          <w:p w:rsidR="00BF239E" w:rsidRDefault="00BF239E" w:rsidP="00F87E6D">
            <w:pPr>
              <w:tabs>
                <w:tab w:val="left" w:pos="4539"/>
              </w:tabs>
              <w:rPr>
                <w:color w:val="0070C0"/>
              </w:rPr>
            </w:pPr>
            <w:r w:rsidRPr="00FE1542">
              <w:t xml:space="preserve">Umbenennen in </w:t>
            </w:r>
            <w:proofErr w:type="spellStart"/>
            <w:r>
              <w:rPr>
                <w:color w:val="0070C0"/>
              </w:rPr>
              <w:t>detaillierteZweckbestimmung</w:t>
            </w:r>
            <w:proofErr w:type="spellEnd"/>
          </w:p>
          <w:p w:rsidR="00BF239E" w:rsidRDefault="00BF239E" w:rsidP="00BF239E">
            <w:pPr>
              <w:rPr>
                <w:color w:val="0070C0"/>
              </w:rPr>
            </w:pPr>
            <w:r w:rsidRPr="00FE1542">
              <w:t xml:space="preserve">Umbenennen in </w:t>
            </w:r>
            <w:proofErr w:type="spellStart"/>
            <w:r>
              <w:rPr>
                <w:color w:val="0070C0"/>
              </w:rPr>
              <w:t>detaillierteZweckbestimmung</w:t>
            </w:r>
            <w:proofErr w:type="spellEnd"/>
          </w:p>
          <w:p w:rsidR="00BF239E" w:rsidRDefault="00BF239E" w:rsidP="00BF239E">
            <w:pPr>
              <w:rPr>
                <w:color w:val="0070C0"/>
              </w:rPr>
            </w:pPr>
            <w:r w:rsidRPr="00FE1542">
              <w:t xml:space="preserve">Umbenennen in </w:t>
            </w:r>
            <w:proofErr w:type="spellStart"/>
            <w:r>
              <w:rPr>
                <w:color w:val="0070C0"/>
              </w:rPr>
              <w:t>detaillierteZweckbestimmung</w:t>
            </w:r>
            <w:proofErr w:type="spellEnd"/>
          </w:p>
          <w:p w:rsidR="00BF239E" w:rsidRDefault="00BF239E" w:rsidP="00BF239E">
            <w:r>
              <w:t xml:space="preserve">Prüfen, ob es zu einer allgemeinen Zweckbestimmung (4-Stellig) auch noch ein oder mehrere besondere Zweckbestimmungen gibt. Wenn ja, wird die allg. </w:t>
            </w:r>
            <w:proofErr w:type="spellStart"/>
            <w:r>
              <w:t>Zwb</w:t>
            </w:r>
            <w:proofErr w:type="spellEnd"/>
            <w:r>
              <w:t>. Eliminiert.</w:t>
            </w:r>
          </w:p>
          <w:p w:rsidR="00BF239E" w:rsidRDefault="00BF239E" w:rsidP="00BF239E">
            <w:r>
              <w:rPr>
                <w:color w:val="0070C0"/>
              </w:rPr>
              <w:t xml:space="preserve">Sortieren der </w:t>
            </w:r>
            <w:proofErr w:type="spellStart"/>
            <w:r>
              <w:rPr>
                <w:color w:val="0070C0"/>
              </w:rPr>
              <w:t>zweckbestimmungen</w:t>
            </w:r>
            <w:proofErr w:type="spellEnd"/>
            <w:r>
              <w:rPr>
                <w:color w:val="0070C0"/>
              </w:rPr>
              <w:t>, so dass Detaillierungen an Anfang der Liste stehen</w:t>
            </w:r>
          </w:p>
        </w:tc>
      </w:tr>
      <w:tr w:rsidR="00BF239E" w:rsidTr="006D3C63">
        <w:tc>
          <w:tcPr>
            <w:tcW w:w="736" w:type="dxa"/>
          </w:tcPr>
          <w:p w:rsidR="00BF239E" w:rsidRDefault="00BF239E">
            <w:r>
              <w:t>009</w:t>
            </w:r>
          </w:p>
        </w:tc>
        <w:tc>
          <w:tcPr>
            <w:tcW w:w="3278" w:type="dxa"/>
          </w:tcPr>
          <w:p w:rsidR="00BF239E" w:rsidRPr="00BF239E" w:rsidRDefault="00BF239E" w:rsidP="000240E4">
            <w:pPr>
              <w:rPr>
                <w:color w:val="FF0000"/>
              </w:rPr>
            </w:pPr>
            <w:proofErr w:type="spellStart"/>
            <w:r w:rsidRPr="00BF239E">
              <w:rPr>
                <w:color w:val="FF0000"/>
              </w:rPr>
              <w:t>BP_Landwirtschaft</w:t>
            </w:r>
            <w:proofErr w:type="spellEnd"/>
          </w:p>
        </w:tc>
        <w:tc>
          <w:tcPr>
            <w:tcW w:w="3361" w:type="dxa"/>
          </w:tcPr>
          <w:p w:rsidR="00BF239E" w:rsidRDefault="00BF239E" w:rsidP="00BF239E">
            <w:pPr>
              <w:rPr>
                <w:color w:val="FF0000"/>
              </w:rPr>
            </w:pPr>
            <w:r>
              <w:rPr>
                <w:color w:val="FF0000"/>
              </w:rPr>
              <w:t>weitereZweckbestimmung1</w:t>
            </w:r>
          </w:p>
          <w:p w:rsidR="00BF239E" w:rsidRDefault="00BF239E" w:rsidP="00BF239E">
            <w:pPr>
              <w:rPr>
                <w:color w:val="FF0000"/>
              </w:rPr>
            </w:pPr>
            <w:r>
              <w:rPr>
                <w:color w:val="FF0000"/>
              </w:rPr>
              <w:t>weitereZweckbestimmung2</w:t>
            </w:r>
          </w:p>
          <w:p w:rsidR="00BF239E" w:rsidRDefault="00BF239E" w:rsidP="00BF239E">
            <w:pPr>
              <w:rPr>
                <w:color w:val="FF0000"/>
              </w:rPr>
            </w:pPr>
            <w:r>
              <w:rPr>
                <w:color w:val="FF0000"/>
              </w:rPr>
              <w:t>weitereZweckbestimmung3</w:t>
            </w:r>
          </w:p>
          <w:p w:rsidR="00BF239E" w:rsidRDefault="00BF239E" w:rsidP="00BF239E">
            <w:pPr>
              <w:rPr>
                <w:color w:val="FF0000"/>
              </w:rPr>
            </w:pPr>
            <w:r>
              <w:rPr>
                <w:color w:val="FF0000"/>
              </w:rPr>
              <w:t>weitereDetailZweckbestimmung1</w:t>
            </w:r>
          </w:p>
          <w:p w:rsidR="00BF239E" w:rsidRDefault="00BF239E" w:rsidP="00BF239E">
            <w:pPr>
              <w:rPr>
                <w:color w:val="FF0000"/>
              </w:rPr>
            </w:pPr>
            <w:r>
              <w:rPr>
                <w:color w:val="FF0000"/>
              </w:rPr>
              <w:t>weitereDetailZweckbestimmung2</w:t>
            </w:r>
          </w:p>
          <w:p w:rsidR="00BF239E" w:rsidRDefault="00BF239E" w:rsidP="00BF239E">
            <w:pPr>
              <w:rPr>
                <w:color w:val="FF0000"/>
              </w:rPr>
            </w:pPr>
            <w:r>
              <w:rPr>
                <w:color w:val="FF0000"/>
              </w:rPr>
              <w:t>weitereDetailZweckbestimmung3</w:t>
            </w:r>
          </w:p>
          <w:p w:rsidR="00BF239E" w:rsidRDefault="00BF239E" w:rsidP="00BF239E">
            <w:pPr>
              <w:rPr>
                <w:color w:val="FF0000"/>
              </w:rPr>
            </w:pPr>
          </w:p>
        </w:tc>
        <w:tc>
          <w:tcPr>
            <w:tcW w:w="7475" w:type="dxa"/>
          </w:tcPr>
          <w:p w:rsidR="00BF239E" w:rsidRDefault="00BF239E" w:rsidP="00BF239E">
            <w:pPr>
              <w:rPr>
                <w:color w:val="0070C0"/>
              </w:rPr>
            </w:pPr>
            <w:r>
              <w:lastRenderedPageBreak/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BF239E" w:rsidRDefault="00BF239E" w:rsidP="00BF239E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BF239E" w:rsidRDefault="00BF239E" w:rsidP="00BF239E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BF239E" w:rsidRDefault="00BF239E" w:rsidP="00BF239E">
            <w:pPr>
              <w:rPr>
                <w:color w:val="0070C0"/>
              </w:rPr>
            </w:pPr>
            <w:r w:rsidRPr="00FE1542">
              <w:t xml:space="preserve">Umbenennen in </w:t>
            </w:r>
            <w:proofErr w:type="spellStart"/>
            <w:r>
              <w:rPr>
                <w:color w:val="0070C0"/>
              </w:rPr>
              <w:t>detaillierteZweckbestimmung</w:t>
            </w:r>
            <w:proofErr w:type="spellEnd"/>
          </w:p>
          <w:p w:rsidR="00BF239E" w:rsidRDefault="00BF239E" w:rsidP="00BF239E">
            <w:pPr>
              <w:rPr>
                <w:color w:val="0070C0"/>
              </w:rPr>
            </w:pPr>
            <w:r w:rsidRPr="00FE1542">
              <w:t xml:space="preserve">Umbenennen in </w:t>
            </w:r>
            <w:proofErr w:type="spellStart"/>
            <w:r>
              <w:rPr>
                <w:color w:val="0070C0"/>
              </w:rPr>
              <w:t>detaillierteZweckbestimmung</w:t>
            </w:r>
            <w:proofErr w:type="spellEnd"/>
          </w:p>
          <w:p w:rsidR="00BF239E" w:rsidRDefault="00BF239E" w:rsidP="00BF239E">
            <w:pPr>
              <w:rPr>
                <w:color w:val="0070C0"/>
              </w:rPr>
            </w:pPr>
            <w:r w:rsidRPr="00FE1542">
              <w:t xml:space="preserve">Umbenennen in </w:t>
            </w:r>
            <w:proofErr w:type="spellStart"/>
            <w:r>
              <w:rPr>
                <w:color w:val="0070C0"/>
              </w:rPr>
              <w:t>detaillierteZweckbestimmung</w:t>
            </w:r>
            <w:proofErr w:type="spellEnd"/>
          </w:p>
          <w:p w:rsidR="00BF239E" w:rsidRDefault="00BF239E" w:rsidP="00BF239E">
            <w:r>
              <w:rPr>
                <w:color w:val="0070C0"/>
              </w:rPr>
              <w:lastRenderedPageBreak/>
              <w:t xml:space="preserve">Sortieren der </w:t>
            </w:r>
            <w:proofErr w:type="spellStart"/>
            <w:r>
              <w:rPr>
                <w:color w:val="0070C0"/>
              </w:rPr>
              <w:t>zweckbestimmungen</w:t>
            </w:r>
            <w:proofErr w:type="spellEnd"/>
            <w:r>
              <w:rPr>
                <w:color w:val="0070C0"/>
              </w:rPr>
              <w:t>, so dass Detaillierungen an Anfang der Liste stehen</w:t>
            </w:r>
          </w:p>
        </w:tc>
      </w:tr>
      <w:tr w:rsidR="00BF239E" w:rsidTr="006D3C63">
        <w:tc>
          <w:tcPr>
            <w:tcW w:w="736" w:type="dxa"/>
          </w:tcPr>
          <w:p w:rsidR="00BF239E" w:rsidRDefault="00BF239E">
            <w:r>
              <w:lastRenderedPageBreak/>
              <w:t>009</w:t>
            </w:r>
          </w:p>
        </w:tc>
        <w:tc>
          <w:tcPr>
            <w:tcW w:w="3278" w:type="dxa"/>
          </w:tcPr>
          <w:p w:rsidR="00BF239E" w:rsidRPr="00BF239E" w:rsidRDefault="00BF239E" w:rsidP="00BF239E">
            <w:pPr>
              <w:rPr>
                <w:color w:val="FF0000"/>
              </w:rPr>
            </w:pPr>
            <w:proofErr w:type="spellStart"/>
            <w:r w:rsidRPr="00BF239E">
              <w:rPr>
                <w:color w:val="FF0000"/>
              </w:rPr>
              <w:t>BP_SchutzPflegeEntwicklungs</w:t>
            </w:r>
            <w:proofErr w:type="spellEnd"/>
          </w:p>
          <w:p w:rsidR="00BF239E" w:rsidRPr="00BF239E" w:rsidRDefault="00BF239E" w:rsidP="00BF239E">
            <w:pPr>
              <w:rPr>
                <w:color w:val="FF0000"/>
              </w:rPr>
            </w:pPr>
            <w:proofErr w:type="spellStart"/>
            <w:r w:rsidRPr="00BF239E">
              <w:rPr>
                <w:color w:val="FF0000"/>
              </w:rPr>
              <w:t>Massnahme</w:t>
            </w:r>
            <w:proofErr w:type="spellEnd"/>
          </w:p>
        </w:tc>
        <w:tc>
          <w:tcPr>
            <w:tcW w:w="3361" w:type="dxa"/>
          </w:tcPr>
          <w:p w:rsidR="00BF239E" w:rsidRDefault="00BF239E" w:rsidP="00BF239E">
            <w:pPr>
              <w:rPr>
                <w:color w:val="FF0000"/>
              </w:rPr>
            </w:pPr>
            <w:r>
              <w:rPr>
                <w:color w:val="FF0000"/>
              </w:rPr>
              <w:t>weitereMassnahme1</w:t>
            </w:r>
          </w:p>
          <w:p w:rsidR="00BF239E" w:rsidRDefault="00BF239E" w:rsidP="00F87E6D">
            <w:pPr>
              <w:tabs>
                <w:tab w:val="left" w:pos="2431"/>
              </w:tabs>
              <w:rPr>
                <w:color w:val="FF0000"/>
              </w:rPr>
            </w:pPr>
            <w:r>
              <w:rPr>
                <w:color w:val="FF0000"/>
              </w:rPr>
              <w:t>weitereMassnahme2</w:t>
            </w:r>
            <w:r w:rsidR="00F87E6D">
              <w:rPr>
                <w:color w:val="FF0000"/>
              </w:rPr>
              <w:tab/>
            </w:r>
          </w:p>
        </w:tc>
        <w:tc>
          <w:tcPr>
            <w:tcW w:w="7475" w:type="dxa"/>
          </w:tcPr>
          <w:p w:rsidR="00BF239E" w:rsidRDefault="00BF239E" w:rsidP="00BF239E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BF239E">
              <w:rPr>
                <w:color w:val="0070C0"/>
              </w:rPr>
              <w:t>massnahme</w:t>
            </w:r>
            <w:proofErr w:type="spellEnd"/>
          </w:p>
          <w:p w:rsidR="00BF239E" w:rsidRDefault="00BF239E" w:rsidP="00BF239E">
            <w:r>
              <w:t xml:space="preserve">Umbenennen in </w:t>
            </w:r>
            <w:proofErr w:type="spellStart"/>
            <w:r w:rsidRPr="00BF239E">
              <w:rPr>
                <w:color w:val="0070C0"/>
              </w:rPr>
              <w:t>massnahme</w:t>
            </w:r>
            <w:proofErr w:type="spellEnd"/>
          </w:p>
        </w:tc>
      </w:tr>
      <w:tr w:rsidR="00BF239E" w:rsidTr="006D3C63">
        <w:tc>
          <w:tcPr>
            <w:tcW w:w="736" w:type="dxa"/>
          </w:tcPr>
          <w:p w:rsidR="00BF239E" w:rsidRDefault="00BF239E">
            <w:r>
              <w:t>009</w:t>
            </w:r>
          </w:p>
        </w:tc>
        <w:tc>
          <w:tcPr>
            <w:tcW w:w="3278" w:type="dxa"/>
          </w:tcPr>
          <w:p w:rsidR="00BF239E" w:rsidRPr="00BF239E" w:rsidRDefault="00BF239E" w:rsidP="00BF239E">
            <w:pPr>
              <w:rPr>
                <w:color w:val="FF0000"/>
              </w:rPr>
            </w:pPr>
            <w:proofErr w:type="spellStart"/>
            <w:r w:rsidRPr="00BF239E">
              <w:rPr>
                <w:color w:val="FF0000"/>
              </w:rPr>
              <w:t>BP_AusgleichsMassnahme</w:t>
            </w:r>
            <w:proofErr w:type="spellEnd"/>
          </w:p>
        </w:tc>
        <w:tc>
          <w:tcPr>
            <w:tcW w:w="3361" w:type="dxa"/>
          </w:tcPr>
          <w:p w:rsidR="00BF239E" w:rsidRDefault="00BF239E" w:rsidP="00BF239E">
            <w:pPr>
              <w:tabs>
                <w:tab w:val="left" w:pos="2327"/>
              </w:tabs>
              <w:rPr>
                <w:color w:val="FF0000"/>
              </w:rPr>
            </w:pPr>
            <w:r>
              <w:rPr>
                <w:color w:val="FF0000"/>
              </w:rPr>
              <w:t>weitereMassnahme1</w:t>
            </w:r>
          </w:p>
          <w:p w:rsidR="00BF239E" w:rsidRDefault="00BF239E" w:rsidP="00F87E6D">
            <w:pPr>
              <w:rPr>
                <w:color w:val="FF0000"/>
              </w:rPr>
            </w:pPr>
            <w:r>
              <w:rPr>
                <w:color w:val="FF0000"/>
              </w:rPr>
              <w:t>weitereMassnahme2</w:t>
            </w:r>
          </w:p>
        </w:tc>
        <w:tc>
          <w:tcPr>
            <w:tcW w:w="7475" w:type="dxa"/>
          </w:tcPr>
          <w:p w:rsidR="00BF239E" w:rsidRDefault="00BF239E" w:rsidP="00F87E6D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BF239E">
              <w:rPr>
                <w:color w:val="0070C0"/>
              </w:rPr>
              <w:t>massnahme</w:t>
            </w:r>
            <w:proofErr w:type="spellEnd"/>
          </w:p>
          <w:p w:rsidR="00BF239E" w:rsidRDefault="00BF239E" w:rsidP="00F87E6D">
            <w:r>
              <w:t xml:space="preserve">Umbenennen in </w:t>
            </w:r>
            <w:proofErr w:type="spellStart"/>
            <w:r w:rsidRPr="00BF239E">
              <w:rPr>
                <w:color w:val="0070C0"/>
              </w:rPr>
              <w:t>massnahme</w:t>
            </w:r>
            <w:proofErr w:type="spellEnd"/>
          </w:p>
        </w:tc>
      </w:tr>
      <w:tr w:rsidR="00BF239E" w:rsidTr="006D3C63">
        <w:tc>
          <w:tcPr>
            <w:tcW w:w="736" w:type="dxa"/>
          </w:tcPr>
          <w:p w:rsidR="00BF239E" w:rsidRDefault="00BF239E">
            <w:r>
              <w:t>009</w:t>
            </w:r>
          </w:p>
        </w:tc>
        <w:tc>
          <w:tcPr>
            <w:tcW w:w="3278" w:type="dxa"/>
          </w:tcPr>
          <w:p w:rsidR="00BF239E" w:rsidRPr="00BF239E" w:rsidRDefault="00BF239E" w:rsidP="00BF239E">
            <w:pPr>
              <w:rPr>
                <w:color w:val="FF0000"/>
              </w:rPr>
            </w:pPr>
            <w:proofErr w:type="spellStart"/>
            <w:r w:rsidRPr="00BF239E">
              <w:rPr>
                <w:color w:val="FF0000"/>
              </w:rPr>
              <w:t>BP_SchutzPflegeEntwicklungs</w:t>
            </w:r>
            <w:proofErr w:type="spellEnd"/>
          </w:p>
          <w:p w:rsidR="00BF239E" w:rsidRPr="00BF239E" w:rsidRDefault="00BF239E" w:rsidP="00BF239E">
            <w:pPr>
              <w:rPr>
                <w:color w:val="FF0000"/>
              </w:rPr>
            </w:pPr>
            <w:proofErr w:type="spellStart"/>
            <w:r w:rsidRPr="00BF239E">
              <w:rPr>
                <w:color w:val="FF0000"/>
              </w:rPr>
              <w:t>Flaeche</w:t>
            </w:r>
            <w:proofErr w:type="spellEnd"/>
          </w:p>
        </w:tc>
        <w:tc>
          <w:tcPr>
            <w:tcW w:w="3361" w:type="dxa"/>
          </w:tcPr>
          <w:p w:rsidR="00BF239E" w:rsidRDefault="00BF239E" w:rsidP="00F87E6D">
            <w:pPr>
              <w:tabs>
                <w:tab w:val="left" w:pos="2327"/>
              </w:tabs>
              <w:rPr>
                <w:color w:val="FF0000"/>
              </w:rPr>
            </w:pPr>
            <w:r>
              <w:rPr>
                <w:color w:val="FF0000"/>
              </w:rPr>
              <w:t>weitereMassnahme1</w:t>
            </w:r>
          </w:p>
          <w:p w:rsidR="00BF239E" w:rsidRDefault="00BF239E" w:rsidP="00BF239E">
            <w:pPr>
              <w:tabs>
                <w:tab w:val="left" w:pos="2327"/>
              </w:tabs>
              <w:rPr>
                <w:color w:val="FF0000"/>
              </w:rPr>
            </w:pPr>
            <w:r>
              <w:rPr>
                <w:color w:val="FF0000"/>
              </w:rPr>
              <w:t>weitereMassnahme2</w:t>
            </w:r>
          </w:p>
        </w:tc>
        <w:tc>
          <w:tcPr>
            <w:tcW w:w="7475" w:type="dxa"/>
          </w:tcPr>
          <w:p w:rsidR="00BF239E" w:rsidRDefault="00BF239E" w:rsidP="00F87E6D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BF239E">
              <w:rPr>
                <w:color w:val="0070C0"/>
              </w:rPr>
              <w:t>massnahme</w:t>
            </w:r>
            <w:proofErr w:type="spellEnd"/>
          </w:p>
          <w:p w:rsidR="00BF239E" w:rsidRDefault="00BF239E" w:rsidP="00F87E6D">
            <w:r>
              <w:t xml:space="preserve">Umbenennen in </w:t>
            </w:r>
            <w:proofErr w:type="spellStart"/>
            <w:r w:rsidRPr="00BF239E">
              <w:rPr>
                <w:color w:val="0070C0"/>
              </w:rPr>
              <w:t>massnahme</w:t>
            </w:r>
            <w:proofErr w:type="spellEnd"/>
          </w:p>
        </w:tc>
      </w:tr>
      <w:tr w:rsidR="00BF239E" w:rsidTr="006D3C63">
        <w:tc>
          <w:tcPr>
            <w:tcW w:w="736" w:type="dxa"/>
          </w:tcPr>
          <w:p w:rsidR="00BF239E" w:rsidRDefault="00BF239E">
            <w:r>
              <w:t>009</w:t>
            </w:r>
          </w:p>
        </w:tc>
        <w:tc>
          <w:tcPr>
            <w:tcW w:w="3278" w:type="dxa"/>
          </w:tcPr>
          <w:p w:rsidR="00BF239E" w:rsidRPr="00BF239E" w:rsidRDefault="00BF239E" w:rsidP="00BF239E">
            <w:pPr>
              <w:rPr>
                <w:color w:val="FF0000"/>
              </w:rPr>
            </w:pPr>
            <w:proofErr w:type="spellStart"/>
            <w:r w:rsidRPr="00BF239E">
              <w:rPr>
                <w:color w:val="FF0000"/>
              </w:rPr>
              <w:t>BP_AusgleicheFlaeche</w:t>
            </w:r>
            <w:proofErr w:type="spellEnd"/>
          </w:p>
        </w:tc>
        <w:tc>
          <w:tcPr>
            <w:tcW w:w="3361" w:type="dxa"/>
          </w:tcPr>
          <w:p w:rsidR="00BF239E" w:rsidRDefault="00BF239E" w:rsidP="00F87E6D">
            <w:pPr>
              <w:tabs>
                <w:tab w:val="left" w:pos="2327"/>
              </w:tabs>
              <w:rPr>
                <w:color w:val="FF0000"/>
              </w:rPr>
            </w:pPr>
            <w:r>
              <w:rPr>
                <w:color w:val="FF0000"/>
              </w:rPr>
              <w:t>weitereMassnahme1</w:t>
            </w:r>
          </w:p>
          <w:p w:rsidR="00BF239E" w:rsidRDefault="00BF239E" w:rsidP="00BF239E">
            <w:pPr>
              <w:tabs>
                <w:tab w:val="left" w:pos="2327"/>
              </w:tabs>
              <w:rPr>
                <w:color w:val="FF0000"/>
              </w:rPr>
            </w:pPr>
            <w:r>
              <w:rPr>
                <w:color w:val="FF0000"/>
              </w:rPr>
              <w:t>weitereMassnahme2</w:t>
            </w:r>
          </w:p>
        </w:tc>
        <w:tc>
          <w:tcPr>
            <w:tcW w:w="7475" w:type="dxa"/>
          </w:tcPr>
          <w:p w:rsidR="00BF239E" w:rsidRDefault="00BF239E" w:rsidP="00F87E6D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BF239E">
              <w:rPr>
                <w:color w:val="0070C0"/>
              </w:rPr>
              <w:t>massnahme</w:t>
            </w:r>
            <w:proofErr w:type="spellEnd"/>
          </w:p>
          <w:p w:rsidR="00BF239E" w:rsidRDefault="00BF239E" w:rsidP="00F87E6D">
            <w:r>
              <w:t xml:space="preserve">Umbenennen in </w:t>
            </w:r>
            <w:proofErr w:type="spellStart"/>
            <w:r w:rsidRPr="00BF239E">
              <w:rPr>
                <w:color w:val="0070C0"/>
              </w:rPr>
              <w:t>massnahme</w:t>
            </w:r>
            <w:proofErr w:type="spellEnd"/>
          </w:p>
        </w:tc>
      </w:tr>
      <w:tr w:rsidR="00BF239E" w:rsidTr="006D3C63">
        <w:tc>
          <w:tcPr>
            <w:tcW w:w="736" w:type="dxa"/>
          </w:tcPr>
          <w:p w:rsidR="00BF239E" w:rsidRDefault="00FB4BFD">
            <w:r>
              <w:t>009</w:t>
            </w:r>
          </w:p>
        </w:tc>
        <w:tc>
          <w:tcPr>
            <w:tcW w:w="3278" w:type="dxa"/>
          </w:tcPr>
          <w:p w:rsidR="00BF239E" w:rsidRPr="00BF239E" w:rsidRDefault="00FB4BFD" w:rsidP="00BF239E">
            <w:pPr>
              <w:rPr>
                <w:color w:val="FF0000"/>
              </w:rPr>
            </w:pPr>
            <w:proofErr w:type="spellStart"/>
            <w:r w:rsidRPr="00FB4BFD">
              <w:rPr>
                <w:color w:val="FF0000"/>
              </w:rPr>
              <w:t>BP_GenerischesObjekt</w:t>
            </w:r>
            <w:proofErr w:type="spellEnd"/>
          </w:p>
        </w:tc>
        <w:tc>
          <w:tcPr>
            <w:tcW w:w="3361" w:type="dxa"/>
          </w:tcPr>
          <w:p w:rsidR="00FB4BFD" w:rsidRDefault="00FB4BFD" w:rsidP="00FB4BFD">
            <w:pPr>
              <w:rPr>
                <w:color w:val="FF0000"/>
              </w:rPr>
            </w:pPr>
            <w:r>
              <w:rPr>
                <w:color w:val="FF0000"/>
              </w:rPr>
              <w:t>weitereZweckbestimmung1</w:t>
            </w:r>
          </w:p>
          <w:p w:rsidR="00FB4BFD" w:rsidRDefault="00FB4BFD" w:rsidP="00FB4BFD">
            <w:pPr>
              <w:rPr>
                <w:color w:val="FF0000"/>
              </w:rPr>
            </w:pPr>
            <w:r>
              <w:rPr>
                <w:color w:val="FF0000"/>
              </w:rPr>
              <w:t>weitereZweckbestimmung2</w:t>
            </w:r>
          </w:p>
          <w:p w:rsidR="00FB4BFD" w:rsidRDefault="00FB4BFD" w:rsidP="00FB4BFD">
            <w:pPr>
              <w:rPr>
                <w:color w:val="FF0000"/>
              </w:rPr>
            </w:pPr>
            <w:r>
              <w:rPr>
                <w:color w:val="FF0000"/>
              </w:rPr>
              <w:t>weitereZweckbestimmung3</w:t>
            </w:r>
          </w:p>
          <w:p w:rsidR="00BF239E" w:rsidRDefault="00FB4BFD" w:rsidP="00F87E6D">
            <w:pPr>
              <w:rPr>
                <w:color w:val="FF0000"/>
              </w:rPr>
            </w:pPr>
            <w:r>
              <w:rPr>
                <w:color w:val="FF0000"/>
              </w:rPr>
              <w:t>weitereZweckbestimmung4</w:t>
            </w:r>
          </w:p>
        </w:tc>
        <w:tc>
          <w:tcPr>
            <w:tcW w:w="7475" w:type="dxa"/>
          </w:tcPr>
          <w:p w:rsidR="00F87E6D" w:rsidRDefault="00F87E6D" w:rsidP="00F87E6D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F87E6D" w:rsidRDefault="00F87E6D" w:rsidP="00F87E6D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F87E6D" w:rsidRDefault="00F87E6D" w:rsidP="00F87E6D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BF239E" w:rsidRPr="00F87E6D" w:rsidRDefault="00F87E6D" w:rsidP="00F87E6D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</w:tc>
      </w:tr>
      <w:tr w:rsidR="00F87E6D" w:rsidTr="006D3C63">
        <w:tc>
          <w:tcPr>
            <w:tcW w:w="736" w:type="dxa"/>
          </w:tcPr>
          <w:p w:rsidR="00F87E6D" w:rsidRDefault="00F87E6D">
            <w:r>
              <w:t>009</w:t>
            </w:r>
          </w:p>
          <w:p w:rsidR="00F87E6D" w:rsidRDefault="00F87E6D">
            <w:r>
              <w:t>031</w:t>
            </w:r>
          </w:p>
        </w:tc>
        <w:tc>
          <w:tcPr>
            <w:tcW w:w="3278" w:type="dxa"/>
          </w:tcPr>
          <w:p w:rsidR="00F87E6D" w:rsidRPr="00FB4BFD" w:rsidRDefault="00F87E6D" w:rsidP="00BF239E">
            <w:pPr>
              <w:rPr>
                <w:color w:val="FF0000"/>
              </w:rPr>
            </w:pPr>
            <w:proofErr w:type="spellStart"/>
            <w:r w:rsidRPr="00F87E6D">
              <w:rPr>
                <w:color w:val="FF0000"/>
              </w:rPr>
              <w:t>BP_VerEntsorgung</w:t>
            </w:r>
            <w:proofErr w:type="spellEnd"/>
          </w:p>
        </w:tc>
        <w:tc>
          <w:tcPr>
            <w:tcW w:w="3361" w:type="dxa"/>
          </w:tcPr>
          <w:p w:rsidR="00F87E6D" w:rsidRDefault="00F87E6D" w:rsidP="00F87E6D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besondereZweckbestimmung</w:t>
            </w:r>
            <w:proofErr w:type="spellEnd"/>
          </w:p>
          <w:p w:rsidR="00F87E6D" w:rsidRDefault="00F87E6D" w:rsidP="00F87E6D">
            <w:pPr>
              <w:rPr>
                <w:color w:val="FF0000"/>
              </w:rPr>
            </w:pPr>
            <w:r>
              <w:rPr>
                <w:color w:val="FF0000"/>
              </w:rPr>
              <w:t>weitereBesondZweckbestimmung1</w:t>
            </w:r>
          </w:p>
          <w:p w:rsidR="00F87E6D" w:rsidRDefault="00F87E6D" w:rsidP="00F87E6D">
            <w:pPr>
              <w:rPr>
                <w:color w:val="FF0000"/>
              </w:rPr>
            </w:pPr>
            <w:r>
              <w:rPr>
                <w:color w:val="FF0000"/>
              </w:rPr>
              <w:t>weitereBesondZweckbestimmung2</w:t>
            </w:r>
          </w:p>
          <w:p w:rsidR="00F87E6D" w:rsidRDefault="00F87E6D" w:rsidP="00F87E6D">
            <w:pPr>
              <w:rPr>
                <w:color w:val="FF0000"/>
              </w:rPr>
            </w:pPr>
            <w:r>
              <w:rPr>
                <w:color w:val="FF0000"/>
              </w:rPr>
              <w:t>weitereBesondZweckbestimmung3</w:t>
            </w:r>
          </w:p>
          <w:p w:rsidR="00F87E6D" w:rsidRDefault="00F87E6D" w:rsidP="00F87E6D">
            <w:pPr>
              <w:rPr>
                <w:color w:val="FF0000"/>
              </w:rPr>
            </w:pPr>
            <w:r>
              <w:rPr>
                <w:color w:val="FF0000"/>
              </w:rPr>
              <w:t>weitereZweckbestimmung1</w:t>
            </w:r>
          </w:p>
          <w:p w:rsidR="00F87E6D" w:rsidRDefault="00F87E6D" w:rsidP="00F87E6D">
            <w:pPr>
              <w:rPr>
                <w:color w:val="FF0000"/>
              </w:rPr>
            </w:pPr>
            <w:r>
              <w:rPr>
                <w:color w:val="FF0000"/>
              </w:rPr>
              <w:t>weitereZweckbestimmung2</w:t>
            </w:r>
          </w:p>
          <w:p w:rsidR="00F87E6D" w:rsidRDefault="00F87E6D" w:rsidP="00F87E6D">
            <w:pPr>
              <w:rPr>
                <w:color w:val="FF0000"/>
              </w:rPr>
            </w:pPr>
            <w:r>
              <w:rPr>
                <w:color w:val="FF0000"/>
              </w:rPr>
              <w:t>weitereZweckbestimmung3</w:t>
            </w:r>
          </w:p>
          <w:p w:rsidR="00F87E6D" w:rsidRDefault="00F87E6D" w:rsidP="00F87E6D">
            <w:pPr>
              <w:rPr>
                <w:color w:val="FF0000"/>
              </w:rPr>
            </w:pPr>
            <w:r>
              <w:rPr>
                <w:color w:val="FF0000"/>
              </w:rPr>
              <w:t>weitereDetailZweckbestimmung1</w:t>
            </w:r>
          </w:p>
          <w:p w:rsidR="00F87E6D" w:rsidRDefault="00F87E6D" w:rsidP="00F87E6D">
            <w:pPr>
              <w:rPr>
                <w:color w:val="FF0000"/>
              </w:rPr>
            </w:pPr>
            <w:r>
              <w:rPr>
                <w:color w:val="FF0000"/>
              </w:rPr>
              <w:t>weitereDetailZweckbestimmung2</w:t>
            </w:r>
          </w:p>
          <w:p w:rsidR="00F87E6D" w:rsidRDefault="00F87E6D" w:rsidP="00FB4BFD">
            <w:pPr>
              <w:rPr>
                <w:color w:val="FF0000"/>
              </w:rPr>
            </w:pPr>
            <w:r>
              <w:rPr>
                <w:color w:val="FF0000"/>
              </w:rPr>
              <w:t>weitereDetailZweckbestimmung3</w:t>
            </w:r>
          </w:p>
        </w:tc>
        <w:tc>
          <w:tcPr>
            <w:tcW w:w="7475" w:type="dxa"/>
          </w:tcPr>
          <w:p w:rsidR="00F87E6D" w:rsidRDefault="00F87E6D" w:rsidP="00F87E6D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F87E6D" w:rsidRDefault="00F87E6D" w:rsidP="00F87E6D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F87E6D" w:rsidRDefault="00F87E6D" w:rsidP="00F87E6D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F87E6D" w:rsidRDefault="00F87E6D" w:rsidP="00F87E6D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F87E6D" w:rsidRDefault="00F87E6D" w:rsidP="00F87E6D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F87E6D" w:rsidRDefault="00F87E6D" w:rsidP="00F87E6D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F87E6D" w:rsidRDefault="00F87E6D" w:rsidP="00F87E6D">
            <w:pPr>
              <w:tabs>
                <w:tab w:val="left" w:pos="3594"/>
              </w:tabs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F87E6D" w:rsidRDefault="00F87E6D" w:rsidP="00F87E6D">
            <w:pPr>
              <w:rPr>
                <w:color w:val="0070C0"/>
              </w:rPr>
            </w:pPr>
            <w:r w:rsidRPr="00FE1542">
              <w:t xml:space="preserve">Umbenennen in </w:t>
            </w:r>
            <w:proofErr w:type="spellStart"/>
            <w:r>
              <w:rPr>
                <w:color w:val="0070C0"/>
              </w:rPr>
              <w:t>detaillierteZweckbestimmung</w:t>
            </w:r>
            <w:proofErr w:type="spellEnd"/>
          </w:p>
          <w:p w:rsidR="00F87E6D" w:rsidRDefault="00F87E6D" w:rsidP="00F87E6D">
            <w:pPr>
              <w:tabs>
                <w:tab w:val="left" w:pos="4539"/>
              </w:tabs>
              <w:rPr>
                <w:color w:val="0070C0"/>
              </w:rPr>
            </w:pPr>
            <w:r w:rsidRPr="00FE1542">
              <w:t xml:space="preserve">Umbenennen in </w:t>
            </w:r>
            <w:proofErr w:type="spellStart"/>
            <w:r>
              <w:rPr>
                <w:color w:val="0070C0"/>
              </w:rPr>
              <w:t>detaillierteZweckbestimmung</w:t>
            </w:r>
            <w:proofErr w:type="spellEnd"/>
          </w:p>
          <w:p w:rsidR="00F87E6D" w:rsidRDefault="00F87E6D" w:rsidP="00F87E6D">
            <w:pPr>
              <w:rPr>
                <w:color w:val="0070C0"/>
              </w:rPr>
            </w:pPr>
            <w:r w:rsidRPr="00FE1542">
              <w:t xml:space="preserve">Umbenennen in </w:t>
            </w:r>
            <w:proofErr w:type="spellStart"/>
            <w:r>
              <w:rPr>
                <w:color w:val="0070C0"/>
              </w:rPr>
              <w:t>detaillierteZweckbestimmung</w:t>
            </w:r>
            <w:proofErr w:type="spellEnd"/>
          </w:p>
          <w:p w:rsidR="00F87E6D" w:rsidRDefault="00F87E6D" w:rsidP="00F87E6D">
            <w:r>
              <w:t xml:space="preserve">Prüfen, ob es zu einer allgemeinen Zweckbestimmung (4-Stellig) auch noch ein oder mehrere besondere Zweckbestimmungen gibt. Wenn ja, wird die allg. </w:t>
            </w:r>
            <w:proofErr w:type="spellStart"/>
            <w:r>
              <w:t>Zwb</w:t>
            </w:r>
            <w:proofErr w:type="spellEnd"/>
            <w:r>
              <w:t>. Eliminiert.</w:t>
            </w:r>
          </w:p>
          <w:p w:rsidR="00F87E6D" w:rsidRDefault="00F87E6D" w:rsidP="00F87E6D">
            <w:r>
              <w:rPr>
                <w:color w:val="0070C0"/>
              </w:rPr>
              <w:t xml:space="preserve">Sortieren der </w:t>
            </w:r>
            <w:proofErr w:type="spellStart"/>
            <w:r>
              <w:rPr>
                <w:color w:val="0070C0"/>
              </w:rPr>
              <w:t>zweckbestimmungen</w:t>
            </w:r>
            <w:proofErr w:type="spellEnd"/>
            <w:r>
              <w:rPr>
                <w:color w:val="0070C0"/>
              </w:rPr>
              <w:t>, so dass Detaillierungen an Anfang der Liste stehen</w:t>
            </w:r>
          </w:p>
        </w:tc>
      </w:tr>
      <w:tr w:rsidR="00F87E6D" w:rsidTr="006D3C63">
        <w:tc>
          <w:tcPr>
            <w:tcW w:w="736" w:type="dxa"/>
          </w:tcPr>
          <w:p w:rsidR="00F87E6D" w:rsidRDefault="00F87E6D">
            <w:r>
              <w:t>009</w:t>
            </w:r>
          </w:p>
          <w:p w:rsidR="00F87E6D" w:rsidRDefault="00F87E6D">
            <w:r>
              <w:t>031</w:t>
            </w:r>
          </w:p>
        </w:tc>
        <w:tc>
          <w:tcPr>
            <w:tcW w:w="3278" w:type="dxa"/>
          </w:tcPr>
          <w:p w:rsidR="00F87E6D" w:rsidRPr="00F87E6D" w:rsidRDefault="00F87E6D" w:rsidP="00BF239E">
            <w:pPr>
              <w:rPr>
                <w:color w:val="FF0000"/>
              </w:rPr>
            </w:pPr>
            <w:proofErr w:type="spellStart"/>
            <w:r w:rsidRPr="00F87E6D">
              <w:rPr>
                <w:color w:val="FF0000"/>
              </w:rPr>
              <w:t>FP_Gemeinbedarf</w:t>
            </w:r>
            <w:proofErr w:type="spellEnd"/>
          </w:p>
        </w:tc>
        <w:tc>
          <w:tcPr>
            <w:tcW w:w="3361" w:type="dxa"/>
          </w:tcPr>
          <w:p w:rsidR="00F87E6D" w:rsidRDefault="00F87E6D" w:rsidP="00F87E6D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besondereZweckbestimmung</w:t>
            </w:r>
            <w:proofErr w:type="spellEnd"/>
          </w:p>
          <w:p w:rsidR="00F87E6D" w:rsidRDefault="00F87E6D" w:rsidP="00F87E6D">
            <w:pPr>
              <w:rPr>
                <w:color w:val="FF0000"/>
              </w:rPr>
            </w:pPr>
            <w:r>
              <w:rPr>
                <w:color w:val="FF0000"/>
              </w:rPr>
              <w:t>weitereBesondZweckbestimmung1</w:t>
            </w:r>
          </w:p>
          <w:p w:rsidR="00F87E6D" w:rsidRDefault="00F87E6D" w:rsidP="00F87E6D">
            <w:pPr>
              <w:rPr>
                <w:color w:val="FF0000"/>
              </w:rPr>
            </w:pPr>
            <w:r>
              <w:rPr>
                <w:color w:val="FF0000"/>
              </w:rPr>
              <w:t>weitereBesondZweckbestimmung2</w:t>
            </w:r>
          </w:p>
          <w:p w:rsidR="00F87E6D" w:rsidRDefault="00F87E6D" w:rsidP="00F87E6D">
            <w:pPr>
              <w:rPr>
                <w:color w:val="FF0000"/>
              </w:rPr>
            </w:pPr>
            <w:r>
              <w:rPr>
                <w:color w:val="FF0000"/>
              </w:rPr>
              <w:t>weitereBesondZweckbestimmung3</w:t>
            </w:r>
          </w:p>
          <w:p w:rsidR="00F87E6D" w:rsidRDefault="00F87E6D" w:rsidP="00F87E6D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weitereBesondZweckbestimmung4</w:t>
            </w:r>
          </w:p>
          <w:p w:rsidR="00F87E6D" w:rsidRDefault="00F87E6D" w:rsidP="00F87E6D">
            <w:pPr>
              <w:rPr>
                <w:color w:val="FF0000"/>
              </w:rPr>
            </w:pPr>
            <w:r>
              <w:rPr>
                <w:color w:val="FF0000"/>
              </w:rPr>
              <w:t>weitereBesondZweckbestimmung5</w:t>
            </w:r>
          </w:p>
          <w:p w:rsidR="00F87E6D" w:rsidRDefault="00F87E6D" w:rsidP="00F87E6D">
            <w:pPr>
              <w:rPr>
                <w:color w:val="FF0000"/>
              </w:rPr>
            </w:pPr>
            <w:r>
              <w:rPr>
                <w:color w:val="FF0000"/>
              </w:rPr>
              <w:t>weitereZweckbestimmung1</w:t>
            </w:r>
          </w:p>
          <w:p w:rsidR="00F87E6D" w:rsidRDefault="00F87E6D" w:rsidP="00F87E6D">
            <w:pPr>
              <w:rPr>
                <w:color w:val="FF0000"/>
              </w:rPr>
            </w:pPr>
            <w:r>
              <w:rPr>
                <w:color w:val="FF0000"/>
              </w:rPr>
              <w:t>weitereZweckbestimmung2</w:t>
            </w:r>
          </w:p>
          <w:p w:rsidR="00F87E6D" w:rsidRDefault="00F87E6D" w:rsidP="00F87E6D">
            <w:pPr>
              <w:rPr>
                <w:color w:val="FF0000"/>
              </w:rPr>
            </w:pPr>
            <w:r>
              <w:rPr>
                <w:color w:val="FF0000"/>
              </w:rPr>
              <w:t>weitereZweckbestimmung3</w:t>
            </w:r>
          </w:p>
          <w:p w:rsidR="00F87E6D" w:rsidRDefault="00F87E6D" w:rsidP="00F87E6D">
            <w:pPr>
              <w:rPr>
                <w:color w:val="FF0000"/>
              </w:rPr>
            </w:pPr>
            <w:r>
              <w:rPr>
                <w:color w:val="FF0000"/>
              </w:rPr>
              <w:t>weitereZweckbestimmung4</w:t>
            </w:r>
          </w:p>
          <w:p w:rsidR="00F87E6D" w:rsidRDefault="00F87E6D" w:rsidP="00F87E6D">
            <w:pPr>
              <w:rPr>
                <w:color w:val="FF0000"/>
              </w:rPr>
            </w:pPr>
            <w:r>
              <w:rPr>
                <w:color w:val="FF0000"/>
              </w:rPr>
              <w:t>weitereZweckbestimmung5</w:t>
            </w:r>
          </w:p>
          <w:p w:rsidR="00F87E6D" w:rsidRDefault="00F87E6D" w:rsidP="00F87E6D">
            <w:pPr>
              <w:rPr>
                <w:color w:val="FF0000"/>
              </w:rPr>
            </w:pPr>
            <w:r>
              <w:rPr>
                <w:color w:val="FF0000"/>
              </w:rPr>
              <w:t>weitereDetailZweckbestimmung1</w:t>
            </w:r>
          </w:p>
          <w:p w:rsidR="00F87E6D" w:rsidRDefault="00F87E6D" w:rsidP="00F87E6D">
            <w:pPr>
              <w:rPr>
                <w:color w:val="FF0000"/>
              </w:rPr>
            </w:pPr>
            <w:r>
              <w:rPr>
                <w:color w:val="FF0000"/>
              </w:rPr>
              <w:t>weitereDetailZweckbestimmung2</w:t>
            </w:r>
          </w:p>
          <w:p w:rsidR="00F87E6D" w:rsidRDefault="00F87E6D" w:rsidP="00F87E6D">
            <w:pPr>
              <w:rPr>
                <w:color w:val="FF0000"/>
              </w:rPr>
            </w:pPr>
            <w:r>
              <w:rPr>
                <w:color w:val="FF0000"/>
              </w:rPr>
              <w:t>weitereDetailZweckbestimmung3</w:t>
            </w:r>
          </w:p>
          <w:p w:rsidR="00F87E6D" w:rsidRDefault="00F87E6D" w:rsidP="00F87E6D">
            <w:pPr>
              <w:rPr>
                <w:color w:val="FF0000"/>
              </w:rPr>
            </w:pPr>
            <w:r>
              <w:rPr>
                <w:color w:val="FF0000"/>
              </w:rPr>
              <w:t>weitereDetailZweckbestimmung4</w:t>
            </w:r>
          </w:p>
          <w:p w:rsidR="00F87E6D" w:rsidRDefault="00F87E6D" w:rsidP="00F87E6D">
            <w:pPr>
              <w:rPr>
                <w:color w:val="FF0000"/>
              </w:rPr>
            </w:pPr>
            <w:r>
              <w:rPr>
                <w:color w:val="FF0000"/>
              </w:rPr>
              <w:t>weitereDetailZweckbestimmung5</w:t>
            </w:r>
          </w:p>
        </w:tc>
        <w:tc>
          <w:tcPr>
            <w:tcW w:w="7475" w:type="dxa"/>
          </w:tcPr>
          <w:p w:rsidR="00F87E6D" w:rsidRDefault="00F87E6D" w:rsidP="00F87E6D">
            <w:pPr>
              <w:rPr>
                <w:color w:val="0070C0"/>
              </w:rPr>
            </w:pPr>
            <w:r>
              <w:lastRenderedPageBreak/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F87E6D" w:rsidRDefault="00F87E6D" w:rsidP="00F87E6D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F87E6D" w:rsidRDefault="00F87E6D" w:rsidP="00F87E6D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F87E6D" w:rsidRDefault="00F87E6D" w:rsidP="00F87E6D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F87E6D" w:rsidRDefault="00F87E6D" w:rsidP="00F87E6D">
            <w:pPr>
              <w:rPr>
                <w:color w:val="0070C0"/>
              </w:rPr>
            </w:pPr>
            <w:r>
              <w:lastRenderedPageBreak/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F87E6D" w:rsidRDefault="00F87E6D" w:rsidP="00F87E6D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F87E6D" w:rsidRDefault="00F87E6D" w:rsidP="00F87E6D">
            <w:pPr>
              <w:tabs>
                <w:tab w:val="left" w:pos="3594"/>
              </w:tabs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F87E6D" w:rsidRDefault="00F87E6D" w:rsidP="00F87E6D">
            <w:pPr>
              <w:tabs>
                <w:tab w:val="left" w:pos="3594"/>
              </w:tabs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F87E6D" w:rsidRDefault="00F87E6D" w:rsidP="00F87E6D">
            <w:pPr>
              <w:tabs>
                <w:tab w:val="left" w:pos="3594"/>
              </w:tabs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F87E6D" w:rsidRDefault="00F87E6D" w:rsidP="00F87E6D">
            <w:pPr>
              <w:tabs>
                <w:tab w:val="left" w:pos="3594"/>
              </w:tabs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F87E6D" w:rsidRDefault="00F87E6D" w:rsidP="00F87E6D">
            <w:pPr>
              <w:tabs>
                <w:tab w:val="left" w:pos="3594"/>
              </w:tabs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F87E6D" w:rsidRDefault="00F87E6D" w:rsidP="00F87E6D">
            <w:pPr>
              <w:rPr>
                <w:color w:val="0070C0"/>
              </w:rPr>
            </w:pPr>
            <w:r w:rsidRPr="00FE1542">
              <w:t xml:space="preserve">Umbenennen in </w:t>
            </w:r>
            <w:proofErr w:type="spellStart"/>
            <w:r>
              <w:rPr>
                <w:color w:val="0070C0"/>
              </w:rPr>
              <w:t>detaillierteZweckbestimmung</w:t>
            </w:r>
            <w:proofErr w:type="spellEnd"/>
          </w:p>
          <w:p w:rsidR="00F87E6D" w:rsidRDefault="00F87E6D" w:rsidP="00F87E6D">
            <w:pPr>
              <w:tabs>
                <w:tab w:val="left" w:pos="4539"/>
              </w:tabs>
              <w:rPr>
                <w:color w:val="0070C0"/>
              </w:rPr>
            </w:pPr>
            <w:r w:rsidRPr="00FE1542">
              <w:t xml:space="preserve">Umbenennen in </w:t>
            </w:r>
            <w:proofErr w:type="spellStart"/>
            <w:r>
              <w:rPr>
                <w:color w:val="0070C0"/>
              </w:rPr>
              <w:t>detaillierteZweckbestimmung</w:t>
            </w:r>
            <w:proofErr w:type="spellEnd"/>
          </w:p>
          <w:p w:rsidR="00F87E6D" w:rsidRDefault="00F87E6D" w:rsidP="00F87E6D">
            <w:pPr>
              <w:rPr>
                <w:color w:val="0070C0"/>
              </w:rPr>
            </w:pPr>
            <w:r w:rsidRPr="00FE1542">
              <w:t xml:space="preserve">Umbenennen in </w:t>
            </w:r>
            <w:proofErr w:type="spellStart"/>
            <w:r>
              <w:rPr>
                <w:color w:val="0070C0"/>
              </w:rPr>
              <w:t>detaillierteZweckbestimmung</w:t>
            </w:r>
            <w:proofErr w:type="spellEnd"/>
          </w:p>
          <w:p w:rsidR="00F87E6D" w:rsidRDefault="00F87E6D" w:rsidP="00F87E6D">
            <w:pPr>
              <w:rPr>
                <w:color w:val="0070C0"/>
              </w:rPr>
            </w:pPr>
            <w:r w:rsidRPr="00FE1542">
              <w:t xml:space="preserve">Umbenennen in </w:t>
            </w:r>
            <w:proofErr w:type="spellStart"/>
            <w:r>
              <w:rPr>
                <w:color w:val="0070C0"/>
              </w:rPr>
              <w:t>detaillierteZweckbestimmung</w:t>
            </w:r>
            <w:proofErr w:type="spellEnd"/>
          </w:p>
          <w:p w:rsidR="00F87E6D" w:rsidRDefault="00F87E6D" w:rsidP="00F87E6D">
            <w:pPr>
              <w:rPr>
                <w:color w:val="0070C0"/>
              </w:rPr>
            </w:pPr>
            <w:r w:rsidRPr="00FE1542">
              <w:t xml:space="preserve">Umbenennen in </w:t>
            </w:r>
            <w:proofErr w:type="spellStart"/>
            <w:r>
              <w:rPr>
                <w:color w:val="0070C0"/>
              </w:rPr>
              <w:t>detaillierteZweckbestimmung</w:t>
            </w:r>
            <w:proofErr w:type="spellEnd"/>
          </w:p>
          <w:p w:rsidR="00F87E6D" w:rsidRDefault="00F87E6D" w:rsidP="00F87E6D">
            <w:r>
              <w:t xml:space="preserve">Prüfen, ob es zu einer allgemeinen Zweckbestimmung (4-Stellig) auch noch ein oder mehrere besondere Zweckbestimmungen gibt. Wenn ja, wird die allg. </w:t>
            </w:r>
            <w:proofErr w:type="spellStart"/>
            <w:r>
              <w:t>Zwb</w:t>
            </w:r>
            <w:proofErr w:type="spellEnd"/>
            <w:r>
              <w:t>. Eliminiert.</w:t>
            </w:r>
          </w:p>
          <w:p w:rsidR="00F87E6D" w:rsidRDefault="00F87E6D" w:rsidP="00F87E6D">
            <w:r>
              <w:rPr>
                <w:color w:val="0070C0"/>
              </w:rPr>
              <w:t xml:space="preserve">Sortieren der </w:t>
            </w:r>
            <w:proofErr w:type="spellStart"/>
            <w:r>
              <w:rPr>
                <w:color w:val="0070C0"/>
              </w:rPr>
              <w:t>zweckbestimmungen</w:t>
            </w:r>
            <w:proofErr w:type="spellEnd"/>
            <w:r>
              <w:rPr>
                <w:color w:val="0070C0"/>
              </w:rPr>
              <w:t>, so dass Detaillierungen an Anfang der Liste stehen</w:t>
            </w:r>
          </w:p>
        </w:tc>
      </w:tr>
      <w:tr w:rsidR="00F87E6D" w:rsidTr="006D3C63">
        <w:tc>
          <w:tcPr>
            <w:tcW w:w="736" w:type="dxa"/>
          </w:tcPr>
          <w:p w:rsidR="00F87E6D" w:rsidRDefault="00F87E6D">
            <w:r>
              <w:lastRenderedPageBreak/>
              <w:t>009</w:t>
            </w:r>
          </w:p>
        </w:tc>
        <w:tc>
          <w:tcPr>
            <w:tcW w:w="3278" w:type="dxa"/>
          </w:tcPr>
          <w:p w:rsidR="00F87E6D" w:rsidRPr="00F87E6D" w:rsidRDefault="00F87E6D" w:rsidP="00BF239E">
            <w:pPr>
              <w:rPr>
                <w:color w:val="FF0000"/>
              </w:rPr>
            </w:pPr>
            <w:proofErr w:type="spellStart"/>
            <w:r w:rsidRPr="00F87E6D">
              <w:rPr>
                <w:color w:val="FF0000"/>
              </w:rPr>
              <w:t>FP_SpielSportanlage</w:t>
            </w:r>
            <w:proofErr w:type="spellEnd"/>
          </w:p>
        </w:tc>
        <w:tc>
          <w:tcPr>
            <w:tcW w:w="3361" w:type="dxa"/>
          </w:tcPr>
          <w:p w:rsidR="00F87E6D" w:rsidRDefault="00F87E6D" w:rsidP="00F87E6D">
            <w:pPr>
              <w:rPr>
                <w:color w:val="FF0000"/>
              </w:rPr>
            </w:pPr>
            <w:r>
              <w:rPr>
                <w:color w:val="FF0000"/>
              </w:rPr>
              <w:t>weitereZweckbestimmung1</w:t>
            </w:r>
          </w:p>
          <w:p w:rsidR="00F87E6D" w:rsidRDefault="00F87E6D" w:rsidP="00F87E6D">
            <w:pPr>
              <w:rPr>
                <w:color w:val="FF0000"/>
              </w:rPr>
            </w:pPr>
            <w:r>
              <w:rPr>
                <w:color w:val="FF0000"/>
              </w:rPr>
              <w:t>weitereDetailZweckbestimmung1</w:t>
            </w:r>
          </w:p>
          <w:p w:rsidR="00F87E6D" w:rsidRDefault="00F87E6D" w:rsidP="00F87E6D">
            <w:pPr>
              <w:jc w:val="right"/>
              <w:rPr>
                <w:color w:val="FF0000"/>
              </w:rPr>
            </w:pPr>
          </w:p>
        </w:tc>
        <w:tc>
          <w:tcPr>
            <w:tcW w:w="7475" w:type="dxa"/>
          </w:tcPr>
          <w:p w:rsidR="00F87E6D" w:rsidRDefault="00F87E6D" w:rsidP="00F87E6D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F87E6D" w:rsidRDefault="00F87E6D" w:rsidP="00F87E6D">
            <w:pPr>
              <w:rPr>
                <w:color w:val="0070C0"/>
              </w:rPr>
            </w:pPr>
            <w:r w:rsidRPr="00FE1542">
              <w:t xml:space="preserve">Umbenennen in </w:t>
            </w:r>
            <w:proofErr w:type="spellStart"/>
            <w:r>
              <w:rPr>
                <w:color w:val="0070C0"/>
              </w:rPr>
              <w:t>detaillierteZweckbestimmung</w:t>
            </w:r>
            <w:proofErr w:type="spellEnd"/>
          </w:p>
          <w:p w:rsidR="00F87E6D" w:rsidRDefault="00F87E6D" w:rsidP="00F87E6D">
            <w:r>
              <w:rPr>
                <w:color w:val="0070C0"/>
              </w:rPr>
              <w:t xml:space="preserve">Sortieren der </w:t>
            </w:r>
            <w:proofErr w:type="spellStart"/>
            <w:r>
              <w:rPr>
                <w:color w:val="0070C0"/>
              </w:rPr>
              <w:t>zweckbestimmungen</w:t>
            </w:r>
            <w:proofErr w:type="spellEnd"/>
            <w:r>
              <w:rPr>
                <w:color w:val="0070C0"/>
              </w:rPr>
              <w:t>, so dass Detaillierungen an Anfang der Liste stehen</w:t>
            </w:r>
          </w:p>
        </w:tc>
      </w:tr>
      <w:tr w:rsidR="00F87E6D" w:rsidTr="006D3C63">
        <w:tc>
          <w:tcPr>
            <w:tcW w:w="736" w:type="dxa"/>
          </w:tcPr>
          <w:p w:rsidR="00F87E6D" w:rsidRDefault="00F87E6D">
            <w:r>
              <w:t>009</w:t>
            </w:r>
          </w:p>
        </w:tc>
        <w:tc>
          <w:tcPr>
            <w:tcW w:w="3278" w:type="dxa"/>
          </w:tcPr>
          <w:p w:rsidR="00F87E6D" w:rsidRPr="00F87E6D" w:rsidRDefault="00F87E6D" w:rsidP="00BF239E">
            <w:pPr>
              <w:rPr>
                <w:color w:val="FF0000"/>
              </w:rPr>
            </w:pPr>
            <w:proofErr w:type="spellStart"/>
            <w:r w:rsidRPr="00F87E6D">
              <w:rPr>
                <w:color w:val="FF0000"/>
              </w:rPr>
              <w:t>FP_WaldFlaeche</w:t>
            </w:r>
            <w:proofErr w:type="spellEnd"/>
          </w:p>
        </w:tc>
        <w:tc>
          <w:tcPr>
            <w:tcW w:w="3361" w:type="dxa"/>
          </w:tcPr>
          <w:p w:rsidR="00F87E6D" w:rsidRDefault="00F87E6D" w:rsidP="00F87E6D">
            <w:pPr>
              <w:rPr>
                <w:color w:val="FF0000"/>
              </w:rPr>
            </w:pPr>
            <w:r>
              <w:rPr>
                <w:color w:val="FF0000"/>
              </w:rPr>
              <w:t>weitereZweckbestimmung1</w:t>
            </w:r>
          </w:p>
          <w:p w:rsidR="00F87E6D" w:rsidRDefault="00F87E6D" w:rsidP="00F87E6D">
            <w:pPr>
              <w:rPr>
                <w:color w:val="FF0000"/>
              </w:rPr>
            </w:pPr>
            <w:r>
              <w:rPr>
                <w:color w:val="FF0000"/>
              </w:rPr>
              <w:t>weitereZweckbestimmung2</w:t>
            </w:r>
          </w:p>
          <w:p w:rsidR="00F87E6D" w:rsidRDefault="00F87E6D" w:rsidP="00F87E6D">
            <w:pPr>
              <w:rPr>
                <w:color w:val="FF0000"/>
              </w:rPr>
            </w:pPr>
            <w:r>
              <w:rPr>
                <w:color w:val="FF0000"/>
              </w:rPr>
              <w:t>weitereZweckbestimmung1</w:t>
            </w:r>
          </w:p>
          <w:p w:rsidR="00F87E6D" w:rsidRDefault="00F87E6D" w:rsidP="00F87E6D">
            <w:pPr>
              <w:rPr>
                <w:color w:val="FF0000"/>
              </w:rPr>
            </w:pPr>
            <w:r>
              <w:rPr>
                <w:color w:val="FF0000"/>
              </w:rPr>
              <w:t>weitereZweckbestimmung2</w:t>
            </w:r>
          </w:p>
          <w:p w:rsidR="00F87E6D" w:rsidRDefault="00F87E6D" w:rsidP="00F87E6D">
            <w:pPr>
              <w:rPr>
                <w:color w:val="FF0000"/>
              </w:rPr>
            </w:pPr>
          </w:p>
        </w:tc>
        <w:tc>
          <w:tcPr>
            <w:tcW w:w="7475" w:type="dxa"/>
          </w:tcPr>
          <w:p w:rsidR="00F87E6D" w:rsidRDefault="00F87E6D" w:rsidP="00F87E6D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F87E6D" w:rsidRDefault="00F87E6D" w:rsidP="00F87E6D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F87E6D" w:rsidRDefault="00F87E6D" w:rsidP="00F87E6D">
            <w:pPr>
              <w:rPr>
                <w:color w:val="0070C0"/>
              </w:rPr>
            </w:pPr>
            <w:r w:rsidRPr="00FE1542">
              <w:t xml:space="preserve">Umbenennen in </w:t>
            </w:r>
            <w:proofErr w:type="spellStart"/>
            <w:r>
              <w:rPr>
                <w:color w:val="0070C0"/>
              </w:rPr>
              <w:t>detaillierteZweckbestimmung</w:t>
            </w:r>
            <w:proofErr w:type="spellEnd"/>
          </w:p>
          <w:p w:rsidR="00F87E6D" w:rsidRDefault="00F87E6D" w:rsidP="00F87E6D">
            <w:pPr>
              <w:rPr>
                <w:color w:val="0070C0"/>
              </w:rPr>
            </w:pPr>
            <w:r w:rsidRPr="00FE1542">
              <w:t xml:space="preserve">Umbenennen in </w:t>
            </w:r>
            <w:proofErr w:type="spellStart"/>
            <w:r>
              <w:rPr>
                <w:color w:val="0070C0"/>
              </w:rPr>
              <w:t>detaillierteZweckbestimmung</w:t>
            </w:r>
            <w:proofErr w:type="spellEnd"/>
          </w:p>
          <w:p w:rsidR="00F87E6D" w:rsidRDefault="00F87E6D" w:rsidP="00F87E6D">
            <w:r>
              <w:rPr>
                <w:color w:val="0070C0"/>
              </w:rPr>
              <w:t xml:space="preserve">Sortieren der </w:t>
            </w:r>
            <w:proofErr w:type="spellStart"/>
            <w:r>
              <w:rPr>
                <w:color w:val="0070C0"/>
              </w:rPr>
              <w:t>zweckbestimmungen</w:t>
            </w:r>
            <w:proofErr w:type="spellEnd"/>
            <w:r>
              <w:rPr>
                <w:color w:val="0070C0"/>
              </w:rPr>
              <w:t>, so dass Detaillierungen an Anfang der Liste stehen</w:t>
            </w:r>
          </w:p>
        </w:tc>
      </w:tr>
      <w:tr w:rsidR="00F87E6D" w:rsidTr="006D3C63">
        <w:tc>
          <w:tcPr>
            <w:tcW w:w="736" w:type="dxa"/>
          </w:tcPr>
          <w:p w:rsidR="00F87E6D" w:rsidRDefault="00F87E6D">
            <w:r>
              <w:t>009</w:t>
            </w:r>
          </w:p>
          <w:p w:rsidR="00F87E6D" w:rsidRDefault="00F87E6D">
            <w:r>
              <w:t>031</w:t>
            </w:r>
          </w:p>
        </w:tc>
        <w:tc>
          <w:tcPr>
            <w:tcW w:w="3278" w:type="dxa"/>
          </w:tcPr>
          <w:p w:rsidR="00F87E6D" w:rsidRPr="00F87E6D" w:rsidRDefault="00F87E6D" w:rsidP="00BF239E">
            <w:pPr>
              <w:rPr>
                <w:color w:val="FF0000"/>
              </w:rPr>
            </w:pPr>
            <w:proofErr w:type="spellStart"/>
            <w:r w:rsidRPr="00F87E6D">
              <w:rPr>
                <w:color w:val="FF0000"/>
              </w:rPr>
              <w:t>FP_Gruen</w:t>
            </w:r>
            <w:proofErr w:type="spellEnd"/>
          </w:p>
        </w:tc>
        <w:tc>
          <w:tcPr>
            <w:tcW w:w="3361" w:type="dxa"/>
          </w:tcPr>
          <w:p w:rsidR="00F87E6D" w:rsidRDefault="00F87E6D" w:rsidP="00F87E6D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besondereZweckbestimmung</w:t>
            </w:r>
            <w:proofErr w:type="spellEnd"/>
          </w:p>
          <w:p w:rsidR="00F87E6D" w:rsidRDefault="00F87E6D" w:rsidP="00F87E6D">
            <w:pPr>
              <w:rPr>
                <w:color w:val="FF0000"/>
              </w:rPr>
            </w:pPr>
            <w:r>
              <w:rPr>
                <w:color w:val="FF0000"/>
              </w:rPr>
              <w:t>weitereBesondZweckbestimmung1</w:t>
            </w:r>
          </w:p>
          <w:p w:rsidR="00F87E6D" w:rsidRDefault="00F87E6D" w:rsidP="00F87E6D">
            <w:pPr>
              <w:rPr>
                <w:color w:val="FF0000"/>
              </w:rPr>
            </w:pPr>
            <w:r>
              <w:rPr>
                <w:color w:val="FF0000"/>
              </w:rPr>
              <w:t>weitereBesondZweckbestimmung2</w:t>
            </w:r>
          </w:p>
          <w:p w:rsidR="00F87E6D" w:rsidRDefault="00F87E6D" w:rsidP="00F87E6D">
            <w:pPr>
              <w:rPr>
                <w:color w:val="FF0000"/>
              </w:rPr>
            </w:pPr>
            <w:r>
              <w:rPr>
                <w:color w:val="FF0000"/>
              </w:rPr>
              <w:t>weitereBesondZweckbestimmung3</w:t>
            </w:r>
          </w:p>
          <w:p w:rsidR="00F87E6D" w:rsidRDefault="00F87E6D" w:rsidP="00F87E6D">
            <w:pPr>
              <w:rPr>
                <w:color w:val="FF0000"/>
              </w:rPr>
            </w:pPr>
            <w:r>
              <w:rPr>
                <w:color w:val="FF0000"/>
              </w:rPr>
              <w:t>weitereBesondZweckbestimmung4</w:t>
            </w:r>
          </w:p>
          <w:p w:rsidR="00F87E6D" w:rsidRDefault="00F87E6D" w:rsidP="00F87E6D">
            <w:pPr>
              <w:rPr>
                <w:color w:val="FF0000"/>
              </w:rPr>
            </w:pPr>
            <w:r>
              <w:rPr>
                <w:color w:val="FF0000"/>
              </w:rPr>
              <w:t>weitereBesondZweckbestimmung5</w:t>
            </w:r>
          </w:p>
          <w:p w:rsidR="00F87E6D" w:rsidRDefault="00F87E6D" w:rsidP="00F87E6D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weitereZweckbestimmung1</w:t>
            </w:r>
          </w:p>
          <w:p w:rsidR="00F87E6D" w:rsidRDefault="00F87E6D" w:rsidP="00F87E6D">
            <w:pPr>
              <w:rPr>
                <w:color w:val="FF0000"/>
              </w:rPr>
            </w:pPr>
            <w:r>
              <w:rPr>
                <w:color w:val="FF0000"/>
              </w:rPr>
              <w:t>weitereZweckbestimmung2</w:t>
            </w:r>
          </w:p>
          <w:p w:rsidR="00F87E6D" w:rsidRDefault="00F87E6D" w:rsidP="00F87E6D">
            <w:pPr>
              <w:rPr>
                <w:color w:val="FF0000"/>
              </w:rPr>
            </w:pPr>
            <w:r>
              <w:rPr>
                <w:color w:val="FF0000"/>
              </w:rPr>
              <w:t>weitereZweckbestimmung3</w:t>
            </w:r>
          </w:p>
          <w:p w:rsidR="00F87E6D" w:rsidRDefault="00F87E6D" w:rsidP="00F87E6D">
            <w:pPr>
              <w:rPr>
                <w:color w:val="FF0000"/>
              </w:rPr>
            </w:pPr>
            <w:r>
              <w:rPr>
                <w:color w:val="FF0000"/>
              </w:rPr>
              <w:t>weitereZweckbestimmung4</w:t>
            </w:r>
          </w:p>
          <w:p w:rsidR="00F87E6D" w:rsidRDefault="00F87E6D" w:rsidP="00F87E6D">
            <w:pPr>
              <w:rPr>
                <w:color w:val="FF0000"/>
              </w:rPr>
            </w:pPr>
            <w:r>
              <w:rPr>
                <w:color w:val="FF0000"/>
              </w:rPr>
              <w:t>weitereZweckbestimmung5</w:t>
            </w:r>
          </w:p>
          <w:p w:rsidR="00F87E6D" w:rsidRDefault="00F87E6D" w:rsidP="00F87E6D">
            <w:pPr>
              <w:rPr>
                <w:color w:val="FF0000"/>
              </w:rPr>
            </w:pPr>
            <w:r>
              <w:rPr>
                <w:color w:val="FF0000"/>
              </w:rPr>
              <w:t>weitereDetailZweckbestimmung1</w:t>
            </w:r>
          </w:p>
          <w:p w:rsidR="00F87E6D" w:rsidRDefault="00F87E6D" w:rsidP="00F87E6D">
            <w:pPr>
              <w:rPr>
                <w:color w:val="FF0000"/>
              </w:rPr>
            </w:pPr>
            <w:r>
              <w:rPr>
                <w:color w:val="FF0000"/>
              </w:rPr>
              <w:t>weitereDetailZweckbestimmung2</w:t>
            </w:r>
          </w:p>
          <w:p w:rsidR="00F87E6D" w:rsidRDefault="00F87E6D" w:rsidP="00F87E6D">
            <w:pPr>
              <w:rPr>
                <w:color w:val="FF0000"/>
              </w:rPr>
            </w:pPr>
            <w:r>
              <w:rPr>
                <w:color w:val="FF0000"/>
              </w:rPr>
              <w:t>weitereDetailZweckbestimmung3</w:t>
            </w:r>
          </w:p>
          <w:p w:rsidR="00F87E6D" w:rsidRDefault="00F87E6D" w:rsidP="00F87E6D">
            <w:pPr>
              <w:rPr>
                <w:color w:val="FF0000"/>
              </w:rPr>
            </w:pPr>
            <w:r>
              <w:rPr>
                <w:color w:val="FF0000"/>
              </w:rPr>
              <w:t>weitereDetailZweckbestimmung4</w:t>
            </w:r>
          </w:p>
          <w:p w:rsidR="00F87E6D" w:rsidRDefault="00F87E6D" w:rsidP="00F87E6D">
            <w:pPr>
              <w:rPr>
                <w:color w:val="FF0000"/>
              </w:rPr>
            </w:pPr>
            <w:r>
              <w:rPr>
                <w:color w:val="FF0000"/>
              </w:rPr>
              <w:t>weitereDetailZweckbestimmung5</w:t>
            </w:r>
          </w:p>
        </w:tc>
        <w:tc>
          <w:tcPr>
            <w:tcW w:w="7475" w:type="dxa"/>
          </w:tcPr>
          <w:p w:rsidR="00F87E6D" w:rsidRDefault="00F87E6D" w:rsidP="00F87E6D">
            <w:pPr>
              <w:rPr>
                <w:color w:val="0070C0"/>
              </w:rPr>
            </w:pPr>
            <w:r>
              <w:lastRenderedPageBreak/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F87E6D" w:rsidRDefault="00F87E6D" w:rsidP="00F87E6D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F87E6D" w:rsidRDefault="00F87E6D" w:rsidP="00F87E6D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F87E6D" w:rsidRDefault="00F87E6D" w:rsidP="00F87E6D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F87E6D" w:rsidRDefault="00F87E6D" w:rsidP="00F87E6D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F87E6D" w:rsidRDefault="00F87E6D" w:rsidP="008E4250">
            <w:pPr>
              <w:tabs>
                <w:tab w:val="left" w:pos="3686"/>
              </w:tabs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  <w:r w:rsidR="008E4250">
              <w:rPr>
                <w:color w:val="0070C0"/>
              </w:rPr>
              <w:tab/>
            </w:r>
          </w:p>
          <w:p w:rsidR="00F87E6D" w:rsidRDefault="00F87E6D" w:rsidP="00F87E6D">
            <w:pPr>
              <w:tabs>
                <w:tab w:val="left" w:pos="3594"/>
              </w:tabs>
              <w:rPr>
                <w:color w:val="0070C0"/>
              </w:rPr>
            </w:pPr>
            <w:r>
              <w:lastRenderedPageBreak/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F87E6D" w:rsidRDefault="00F87E6D" w:rsidP="00F87E6D">
            <w:pPr>
              <w:tabs>
                <w:tab w:val="left" w:pos="3594"/>
              </w:tabs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F87E6D" w:rsidRDefault="00F87E6D" w:rsidP="00F87E6D">
            <w:pPr>
              <w:tabs>
                <w:tab w:val="left" w:pos="3594"/>
              </w:tabs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F87E6D" w:rsidRDefault="00F87E6D" w:rsidP="00F87E6D">
            <w:pPr>
              <w:tabs>
                <w:tab w:val="left" w:pos="3594"/>
              </w:tabs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F87E6D" w:rsidRDefault="00F87E6D" w:rsidP="00F87E6D">
            <w:pPr>
              <w:tabs>
                <w:tab w:val="left" w:pos="3594"/>
              </w:tabs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F87E6D" w:rsidRDefault="00F87E6D" w:rsidP="00F87E6D">
            <w:pPr>
              <w:rPr>
                <w:color w:val="0070C0"/>
              </w:rPr>
            </w:pPr>
            <w:r w:rsidRPr="00FE1542">
              <w:t xml:space="preserve">Umbenennen in </w:t>
            </w:r>
            <w:proofErr w:type="spellStart"/>
            <w:r>
              <w:rPr>
                <w:color w:val="0070C0"/>
              </w:rPr>
              <w:t>detaillierteZweckbestimmung</w:t>
            </w:r>
            <w:proofErr w:type="spellEnd"/>
          </w:p>
          <w:p w:rsidR="00F87E6D" w:rsidRDefault="00F87E6D" w:rsidP="00F87E6D">
            <w:pPr>
              <w:tabs>
                <w:tab w:val="left" w:pos="4539"/>
              </w:tabs>
              <w:rPr>
                <w:color w:val="0070C0"/>
              </w:rPr>
            </w:pPr>
            <w:r w:rsidRPr="00FE1542">
              <w:t xml:space="preserve">Umbenennen in </w:t>
            </w:r>
            <w:proofErr w:type="spellStart"/>
            <w:r>
              <w:rPr>
                <w:color w:val="0070C0"/>
              </w:rPr>
              <w:t>detaillierteZweckbestimmung</w:t>
            </w:r>
            <w:proofErr w:type="spellEnd"/>
          </w:p>
          <w:p w:rsidR="00F87E6D" w:rsidRDefault="00F87E6D" w:rsidP="00F87E6D">
            <w:pPr>
              <w:rPr>
                <w:color w:val="0070C0"/>
              </w:rPr>
            </w:pPr>
            <w:r w:rsidRPr="00FE1542">
              <w:t xml:space="preserve">Umbenennen in </w:t>
            </w:r>
            <w:proofErr w:type="spellStart"/>
            <w:r>
              <w:rPr>
                <w:color w:val="0070C0"/>
              </w:rPr>
              <w:t>detaillierteZweckbestimmung</w:t>
            </w:r>
            <w:proofErr w:type="spellEnd"/>
          </w:p>
          <w:p w:rsidR="00F87E6D" w:rsidRDefault="00F87E6D" w:rsidP="00F87E6D">
            <w:pPr>
              <w:rPr>
                <w:color w:val="0070C0"/>
              </w:rPr>
            </w:pPr>
            <w:r w:rsidRPr="00FE1542">
              <w:t xml:space="preserve">Umbenennen in </w:t>
            </w:r>
            <w:proofErr w:type="spellStart"/>
            <w:r>
              <w:rPr>
                <w:color w:val="0070C0"/>
              </w:rPr>
              <w:t>detaillierteZweckbestimmung</w:t>
            </w:r>
            <w:proofErr w:type="spellEnd"/>
          </w:p>
          <w:p w:rsidR="00F87E6D" w:rsidRDefault="00F87E6D" w:rsidP="00F87E6D">
            <w:pPr>
              <w:rPr>
                <w:color w:val="0070C0"/>
              </w:rPr>
            </w:pPr>
            <w:r w:rsidRPr="00FE1542">
              <w:t xml:space="preserve">Umbenennen in </w:t>
            </w:r>
            <w:proofErr w:type="spellStart"/>
            <w:r>
              <w:rPr>
                <w:color w:val="0070C0"/>
              </w:rPr>
              <w:t>detaillierteZweckbestimmung</w:t>
            </w:r>
            <w:proofErr w:type="spellEnd"/>
          </w:p>
          <w:p w:rsidR="00F87E6D" w:rsidRDefault="00F87E6D" w:rsidP="00F87E6D">
            <w:r>
              <w:t xml:space="preserve">Prüfen, ob es zu einer allgemeinen Zweckbestimmung (4-Stellig) auch noch ein oder mehrere besondere Zweckbestimmungen gibt. Wenn ja, wird die allg. </w:t>
            </w:r>
            <w:proofErr w:type="spellStart"/>
            <w:r>
              <w:t>Zwb</w:t>
            </w:r>
            <w:proofErr w:type="spellEnd"/>
            <w:r>
              <w:t>. Eliminiert.</w:t>
            </w:r>
          </w:p>
          <w:p w:rsidR="00F87E6D" w:rsidRDefault="00F87E6D" w:rsidP="00F87E6D">
            <w:r>
              <w:rPr>
                <w:color w:val="0070C0"/>
              </w:rPr>
              <w:t xml:space="preserve">Sortieren der </w:t>
            </w:r>
            <w:proofErr w:type="spellStart"/>
            <w:r>
              <w:rPr>
                <w:color w:val="0070C0"/>
              </w:rPr>
              <w:t>zweckbestimmungen</w:t>
            </w:r>
            <w:proofErr w:type="spellEnd"/>
            <w:r>
              <w:rPr>
                <w:color w:val="0070C0"/>
              </w:rPr>
              <w:t>, so dass Detaillierungen an Anfang der Liste stehen</w:t>
            </w:r>
          </w:p>
        </w:tc>
      </w:tr>
      <w:tr w:rsidR="00F87E6D" w:rsidTr="006D3C63">
        <w:tc>
          <w:tcPr>
            <w:tcW w:w="736" w:type="dxa"/>
          </w:tcPr>
          <w:p w:rsidR="00F87E6D" w:rsidRDefault="00F87E6D">
            <w:r>
              <w:lastRenderedPageBreak/>
              <w:t>009</w:t>
            </w:r>
          </w:p>
        </w:tc>
        <w:tc>
          <w:tcPr>
            <w:tcW w:w="3278" w:type="dxa"/>
          </w:tcPr>
          <w:p w:rsidR="00F87E6D" w:rsidRPr="00F87E6D" w:rsidRDefault="00F87E6D" w:rsidP="00BF239E">
            <w:pPr>
              <w:rPr>
                <w:color w:val="FF0000"/>
              </w:rPr>
            </w:pPr>
            <w:proofErr w:type="spellStart"/>
            <w:r w:rsidRPr="00F87E6D">
              <w:rPr>
                <w:color w:val="FF0000"/>
              </w:rPr>
              <w:t>FP_LandwirtschaftsFlaeche</w:t>
            </w:r>
            <w:proofErr w:type="spellEnd"/>
          </w:p>
        </w:tc>
        <w:tc>
          <w:tcPr>
            <w:tcW w:w="3361" w:type="dxa"/>
          </w:tcPr>
          <w:p w:rsidR="00F87E6D" w:rsidRDefault="00F87E6D" w:rsidP="00F87E6D">
            <w:pPr>
              <w:rPr>
                <w:color w:val="FF0000"/>
              </w:rPr>
            </w:pPr>
            <w:r>
              <w:rPr>
                <w:color w:val="FF0000"/>
              </w:rPr>
              <w:t>weitereZweckbestimmung1</w:t>
            </w:r>
          </w:p>
          <w:p w:rsidR="00F87E6D" w:rsidRDefault="00F87E6D" w:rsidP="00F87E6D">
            <w:pPr>
              <w:rPr>
                <w:color w:val="FF0000"/>
              </w:rPr>
            </w:pPr>
            <w:r>
              <w:rPr>
                <w:color w:val="FF0000"/>
              </w:rPr>
              <w:t>weitereZweckbestimmung2</w:t>
            </w:r>
          </w:p>
          <w:p w:rsidR="00F87E6D" w:rsidRDefault="00F87E6D" w:rsidP="00F87E6D">
            <w:pPr>
              <w:rPr>
                <w:color w:val="FF0000"/>
              </w:rPr>
            </w:pPr>
            <w:r>
              <w:rPr>
                <w:color w:val="FF0000"/>
              </w:rPr>
              <w:t>weitereZweckbestimmung3</w:t>
            </w:r>
          </w:p>
          <w:p w:rsidR="00F87E6D" w:rsidRDefault="00F87E6D" w:rsidP="00F87E6D">
            <w:pPr>
              <w:rPr>
                <w:color w:val="FF0000"/>
              </w:rPr>
            </w:pPr>
            <w:r>
              <w:rPr>
                <w:color w:val="FF0000"/>
              </w:rPr>
              <w:t>weitereDetailZweckbestimmung1</w:t>
            </w:r>
          </w:p>
          <w:p w:rsidR="00F87E6D" w:rsidRDefault="00F87E6D" w:rsidP="00F87E6D">
            <w:pPr>
              <w:rPr>
                <w:color w:val="FF0000"/>
              </w:rPr>
            </w:pPr>
            <w:r>
              <w:rPr>
                <w:color w:val="FF0000"/>
              </w:rPr>
              <w:t>weitereDetailZweckbestimmung2</w:t>
            </w:r>
          </w:p>
          <w:p w:rsidR="00F87E6D" w:rsidRDefault="00F87E6D" w:rsidP="00F87E6D">
            <w:pPr>
              <w:rPr>
                <w:color w:val="FF0000"/>
              </w:rPr>
            </w:pPr>
            <w:r>
              <w:rPr>
                <w:color w:val="FF0000"/>
              </w:rPr>
              <w:t>weitereDetailZweckbestimmung3</w:t>
            </w:r>
          </w:p>
          <w:p w:rsidR="00F87E6D" w:rsidRDefault="00F87E6D" w:rsidP="00F87E6D">
            <w:pPr>
              <w:rPr>
                <w:color w:val="FF0000"/>
              </w:rPr>
            </w:pPr>
          </w:p>
        </w:tc>
        <w:tc>
          <w:tcPr>
            <w:tcW w:w="7475" w:type="dxa"/>
          </w:tcPr>
          <w:p w:rsidR="00F87E6D" w:rsidRDefault="00F87E6D" w:rsidP="00F87E6D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F87E6D" w:rsidRDefault="00F87E6D" w:rsidP="00F87E6D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F87E6D" w:rsidRDefault="00F87E6D" w:rsidP="00F87E6D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F87E6D" w:rsidRDefault="00F87E6D" w:rsidP="00F87E6D">
            <w:pPr>
              <w:rPr>
                <w:color w:val="0070C0"/>
              </w:rPr>
            </w:pPr>
            <w:r w:rsidRPr="00FE1542">
              <w:t xml:space="preserve">Umbenennen in </w:t>
            </w:r>
            <w:proofErr w:type="spellStart"/>
            <w:r>
              <w:rPr>
                <w:color w:val="0070C0"/>
              </w:rPr>
              <w:t>detaillierteZweckbestimmung</w:t>
            </w:r>
            <w:proofErr w:type="spellEnd"/>
          </w:p>
          <w:p w:rsidR="00F87E6D" w:rsidRDefault="00F87E6D" w:rsidP="00F87E6D">
            <w:pPr>
              <w:rPr>
                <w:color w:val="0070C0"/>
              </w:rPr>
            </w:pPr>
            <w:r w:rsidRPr="00FE1542">
              <w:t xml:space="preserve">Umbenennen in </w:t>
            </w:r>
            <w:proofErr w:type="spellStart"/>
            <w:r>
              <w:rPr>
                <w:color w:val="0070C0"/>
              </w:rPr>
              <w:t>detaillierteZweckbestimmung</w:t>
            </w:r>
            <w:proofErr w:type="spellEnd"/>
          </w:p>
          <w:p w:rsidR="00F87E6D" w:rsidRDefault="00F87E6D" w:rsidP="00F87E6D">
            <w:pPr>
              <w:rPr>
                <w:color w:val="0070C0"/>
              </w:rPr>
            </w:pPr>
            <w:r w:rsidRPr="00FE1542">
              <w:t xml:space="preserve">Umbenennen in </w:t>
            </w:r>
            <w:proofErr w:type="spellStart"/>
            <w:r>
              <w:rPr>
                <w:color w:val="0070C0"/>
              </w:rPr>
              <w:t>detaillierteZweckbestimmung</w:t>
            </w:r>
            <w:proofErr w:type="spellEnd"/>
          </w:p>
          <w:p w:rsidR="00F87E6D" w:rsidRDefault="00F87E6D" w:rsidP="00F87E6D">
            <w:r>
              <w:rPr>
                <w:color w:val="0070C0"/>
              </w:rPr>
              <w:t xml:space="preserve">Sortieren der </w:t>
            </w:r>
            <w:proofErr w:type="spellStart"/>
            <w:r>
              <w:rPr>
                <w:color w:val="0070C0"/>
              </w:rPr>
              <w:t>zweckbestimmungen</w:t>
            </w:r>
            <w:proofErr w:type="spellEnd"/>
            <w:r>
              <w:rPr>
                <w:color w:val="0070C0"/>
              </w:rPr>
              <w:t>, so dass Detaillierungen an Anfang der Liste stehen</w:t>
            </w:r>
          </w:p>
        </w:tc>
      </w:tr>
      <w:tr w:rsidR="00F87E6D" w:rsidTr="006D3C63">
        <w:tc>
          <w:tcPr>
            <w:tcW w:w="736" w:type="dxa"/>
          </w:tcPr>
          <w:p w:rsidR="00F87E6D" w:rsidRDefault="00F87E6D">
            <w:r>
              <w:t>009</w:t>
            </w:r>
          </w:p>
        </w:tc>
        <w:tc>
          <w:tcPr>
            <w:tcW w:w="3278" w:type="dxa"/>
          </w:tcPr>
          <w:p w:rsidR="00F87E6D" w:rsidRPr="00F87E6D" w:rsidRDefault="00F87E6D" w:rsidP="00BF239E">
            <w:pPr>
              <w:rPr>
                <w:color w:val="FF0000"/>
              </w:rPr>
            </w:pPr>
            <w:proofErr w:type="spellStart"/>
            <w:r w:rsidRPr="00F87E6D">
              <w:rPr>
                <w:color w:val="FF0000"/>
              </w:rPr>
              <w:t>FP_SchutzPflegeEntwicklung</w:t>
            </w:r>
            <w:proofErr w:type="spellEnd"/>
          </w:p>
        </w:tc>
        <w:tc>
          <w:tcPr>
            <w:tcW w:w="3361" w:type="dxa"/>
          </w:tcPr>
          <w:p w:rsidR="00F87E6D" w:rsidRDefault="00F87E6D" w:rsidP="008E4250">
            <w:pPr>
              <w:tabs>
                <w:tab w:val="left" w:pos="2246"/>
              </w:tabs>
              <w:rPr>
                <w:color w:val="FF0000"/>
              </w:rPr>
            </w:pPr>
            <w:r>
              <w:rPr>
                <w:color w:val="FF0000"/>
              </w:rPr>
              <w:t>weitereMassnahme1</w:t>
            </w:r>
            <w:r w:rsidR="008E4250">
              <w:rPr>
                <w:color w:val="FF0000"/>
              </w:rPr>
              <w:tab/>
            </w:r>
          </w:p>
          <w:p w:rsidR="00F87E6D" w:rsidRDefault="00F87E6D" w:rsidP="00F87E6D">
            <w:pPr>
              <w:tabs>
                <w:tab w:val="left" w:pos="2431"/>
              </w:tabs>
              <w:rPr>
                <w:color w:val="FF0000"/>
              </w:rPr>
            </w:pPr>
            <w:r>
              <w:rPr>
                <w:color w:val="FF0000"/>
              </w:rPr>
              <w:t>weitereMassnahme2</w:t>
            </w:r>
            <w:r>
              <w:rPr>
                <w:color w:val="FF0000"/>
              </w:rPr>
              <w:tab/>
            </w:r>
          </w:p>
        </w:tc>
        <w:tc>
          <w:tcPr>
            <w:tcW w:w="7475" w:type="dxa"/>
          </w:tcPr>
          <w:p w:rsidR="00F87E6D" w:rsidRDefault="00F87E6D" w:rsidP="00F87E6D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BF239E">
              <w:rPr>
                <w:color w:val="0070C0"/>
              </w:rPr>
              <w:t>massnahme</w:t>
            </w:r>
            <w:proofErr w:type="spellEnd"/>
          </w:p>
          <w:p w:rsidR="00F87E6D" w:rsidRDefault="00F87E6D" w:rsidP="00F87E6D">
            <w:r>
              <w:t xml:space="preserve">Umbenennen in </w:t>
            </w:r>
            <w:proofErr w:type="spellStart"/>
            <w:r w:rsidRPr="00BF239E">
              <w:rPr>
                <w:color w:val="0070C0"/>
              </w:rPr>
              <w:t>massnahme</w:t>
            </w:r>
            <w:proofErr w:type="spellEnd"/>
          </w:p>
        </w:tc>
      </w:tr>
      <w:tr w:rsidR="008E4250" w:rsidTr="006D3C63">
        <w:tc>
          <w:tcPr>
            <w:tcW w:w="736" w:type="dxa"/>
          </w:tcPr>
          <w:p w:rsidR="008E4250" w:rsidRDefault="008E4250">
            <w:r>
              <w:t>009</w:t>
            </w:r>
          </w:p>
        </w:tc>
        <w:tc>
          <w:tcPr>
            <w:tcW w:w="3278" w:type="dxa"/>
          </w:tcPr>
          <w:p w:rsidR="008E4250" w:rsidRPr="00F87E6D" w:rsidRDefault="008E4250" w:rsidP="00BF239E">
            <w:pPr>
              <w:rPr>
                <w:color w:val="FF0000"/>
              </w:rPr>
            </w:pPr>
            <w:proofErr w:type="spellStart"/>
            <w:r w:rsidRPr="00F87E6D">
              <w:rPr>
                <w:color w:val="FF0000"/>
              </w:rPr>
              <w:t>FP_AusgleicheFlaeche</w:t>
            </w:r>
            <w:proofErr w:type="spellEnd"/>
          </w:p>
        </w:tc>
        <w:tc>
          <w:tcPr>
            <w:tcW w:w="3361" w:type="dxa"/>
          </w:tcPr>
          <w:p w:rsidR="008E4250" w:rsidRDefault="008E4250" w:rsidP="00635B88">
            <w:pPr>
              <w:tabs>
                <w:tab w:val="left" w:pos="2246"/>
              </w:tabs>
              <w:rPr>
                <w:color w:val="FF0000"/>
              </w:rPr>
            </w:pPr>
            <w:r>
              <w:rPr>
                <w:color w:val="FF0000"/>
              </w:rPr>
              <w:t>weitereMassnahme1</w:t>
            </w:r>
            <w:r>
              <w:rPr>
                <w:color w:val="FF0000"/>
              </w:rPr>
              <w:tab/>
            </w:r>
          </w:p>
          <w:p w:rsidR="008E4250" w:rsidRDefault="008E4250" w:rsidP="00635B88">
            <w:pPr>
              <w:tabs>
                <w:tab w:val="left" w:pos="2431"/>
              </w:tabs>
              <w:rPr>
                <w:color w:val="FF0000"/>
              </w:rPr>
            </w:pPr>
            <w:r>
              <w:rPr>
                <w:color w:val="FF0000"/>
              </w:rPr>
              <w:t>weitereMassnahme2</w:t>
            </w:r>
            <w:r>
              <w:rPr>
                <w:color w:val="FF0000"/>
              </w:rPr>
              <w:tab/>
            </w:r>
          </w:p>
        </w:tc>
        <w:tc>
          <w:tcPr>
            <w:tcW w:w="7475" w:type="dxa"/>
          </w:tcPr>
          <w:p w:rsidR="008E4250" w:rsidRDefault="008E4250" w:rsidP="00635B88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BF239E">
              <w:rPr>
                <w:color w:val="0070C0"/>
              </w:rPr>
              <w:t>massnahme</w:t>
            </w:r>
            <w:proofErr w:type="spellEnd"/>
          </w:p>
          <w:p w:rsidR="008E4250" w:rsidRDefault="008E4250" w:rsidP="00635B88">
            <w:r>
              <w:t xml:space="preserve">Umbenennen in </w:t>
            </w:r>
            <w:proofErr w:type="spellStart"/>
            <w:r w:rsidRPr="00BF239E">
              <w:rPr>
                <w:color w:val="0070C0"/>
              </w:rPr>
              <w:t>massnahme</w:t>
            </w:r>
            <w:proofErr w:type="spellEnd"/>
          </w:p>
        </w:tc>
      </w:tr>
      <w:tr w:rsidR="008E4250" w:rsidTr="006D3C63">
        <w:tc>
          <w:tcPr>
            <w:tcW w:w="736" w:type="dxa"/>
          </w:tcPr>
          <w:p w:rsidR="008E4250" w:rsidRDefault="008E4250">
            <w:r>
              <w:t>009</w:t>
            </w:r>
          </w:p>
        </w:tc>
        <w:tc>
          <w:tcPr>
            <w:tcW w:w="3278" w:type="dxa"/>
          </w:tcPr>
          <w:p w:rsidR="008E4250" w:rsidRPr="00F87E6D" w:rsidRDefault="008E4250" w:rsidP="00BF239E">
            <w:pPr>
              <w:rPr>
                <w:color w:val="FF0000"/>
              </w:rPr>
            </w:pPr>
            <w:proofErr w:type="spellStart"/>
            <w:r w:rsidRPr="008E4250">
              <w:rPr>
                <w:color w:val="FF0000"/>
              </w:rPr>
              <w:t>FP_GenerischesObjekt</w:t>
            </w:r>
            <w:proofErr w:type="spellEnd"/>
          </w:p>
        </w:tc>
        <w:tc>
          <w:tcPr>
            <w:tcW w:w="3361" w:type="dxa"/>
          </w:tcPr>
          <w:p w:rsidR="008E4250" w:rsidRDefault="008E4250" w:rsidP="00635B88">
            <w:pPr>
              <w:rPr>
                <w:color w:val="FF0000"/>
              </w:rPr>
            </w:pPr>
            <w:r>
              <w:rPr>
                <w:color w:val="FF0000"/>
              </w:rPr>
              <w:t>weitereZweckbestimmung1</w:t>
            </w:r>
          </w:p>
          <w:p w:rsidR="008E4250" w:rsidRDefault="008E4250" w:rsidP="00635B88">
            <w:pPr>
              <w:rPr>
                <w:color w:val="FF0000"/>
              </w:rPr>
            </w:pPr>
            <w:r>
              <w:rPr>
                <w:color w:val="FF0000"/>
              </w:rPr>
              <w:t>weitereZweckbestimmung2</w:t>
            </w:r>
          </w:p>
          <w:p w:rsidR="008E4250" w:rsidRDefault="008E4250" w:rsidP="00635B88">
            <w:pPr>
              <w:rPr>
                <w:color w:val="FF0000"/>
              </w:rPr>
            </w:pPr>
            <w:r>
              <w:rPr>
                <w:color w:val="FF0000"/>
              </w:rPr>
              <w:t>weitereZweckbestimmung3</w:t>
            </w:r>
          </w:p>
        </w:tc>
        <w:tc>
          <w:tcPr>
            <w:tcW w:w="7475" w:type="dxa"/>
          </w:tcPr>
          <w:p w:rsidR="008E4250" w:rsidRDefault="008E4250" w:rsidP="00635B88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8E4250" w:rsidRDefault="008E4250" w:rsidP="00635B88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8E4250" w:rsidRPr="00F87E6D" w:rsidRDefault="008E4250" w:rsidP="00635B88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</w:tc>
      </w:tr>
      <w:tr w:rsidR="008E4250" w:rsidTr="006D3C63">
        <w:tc>
          <w:tcPr>
            <w:tcW w:w="736" w:type="dxa"/>
          </w:tcPr>
          <w:p w:rsidR="008E4250" w:rsidRDefault="008E4250">
            <w:r>
              <w:t>009</w:t>
            </w:r>
          </w:p>
        </w:tc>
        <w:tc>
          <w:tcPr>
            <w:tcW w:w="3278" w:type="dxa"/>
          </w:tcPr>
          <w:p w:rsidR="008E4250" w:rsidRPr="008E4250" w:rsidRDefault="008E4250" w:rsidP="00BF239E">
            <w:pPr>
              <w:rPr>
                <w:color w:val="FF0000"/>
              </w:rPr>
            </w:pPr>
            <w:proofErr w:type="spellStart"/>
            <w:r w:rsidRPr="008E4250">
              <w:rPr>
                <w:color w:val="FF0000"/>
              </w:rPr>
              <w:t>FP_PrivilegiertesVorhaben</w:t>
            </w:r>
            <w:proofErr w:type="spellEnd"/>
          </w:p>
        </w:tc>
        <w:tc>
          <w:tcPr>
            <w:tcW w:w="3361" w:type="dxa"/>
          </w:tcPr>
          <w:p w:rsidR="008E4250" w:rsidRDefault="008E4250" w:rsidP="008E4250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besondereZweckbestimmung</w:t>
            </w:r>
            <w:proofErr w:type="spellEnd"/>
          </w:p>
          <w:p w:rsidR="008E4250" w:rsidRDefault="008E4250" w:rsidP="008E4250">
            <w:pPr>
              <w:rPr>
                <w:color w:val="FF0000"/>
              </w:rPr>
            </w:pPr>
            <w:r>
              <w:rPr>
                <w:color w:val="FF0000"/>
              </w:rPr>
              <w:t>weitereBesondZweckbestimmung1</w:t>
            </w:r>
          </w:p>
          <w:p w:rsidR="008E4250" w:rsidRDefault="008E4250" w:rsidP="008E4250">
            <w:pPr>
              <w:rPr>
                <w:color w:val="FF0000"/>
              </w:rPr>
            </w:pPr>
            <w:r>
              <w:rPr>
                <w:color w:val="FF0000"/>
              </w:rPr>
              <w:t>weitereBesondZweckbestimmung2</w:t>
            </w:r>
          </w:p>
          <w:p w:rsidR="008E4250" w:rsidRDefault="008E4250" w:rsidP="008E4250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weitereZweckbestimmung1</w:t>
            </w:r>
          </w:p>
          <w:p w:rsidR="008E4250" w:rsidRDefault="008E4250" w:rsidP="008E4250">
            <w:pPr>
              <w:rPr>
                <w:color w:val="FF0000"/>
              </w:rPr>
            </w:pPr>
            <w:r>
              <w:rPr>
                <w:color w:val="FF0000"/>
              </w:rPr>
              <w:t>weitereZweckbestimmung2</w:t>
            </w:r>
          </w:p>
        </w:tc>
        <w:tc>
          <w:tcPr>
            <w:tcW w:w="7475" w:type="dxa"/>
          </w:tcPr>
          <w:p w:rsidR="008E4250" w:rsidRDefault="008E4250" w:rsidP="008E4250">
            <w:pPr>
              <w:rPr>
                <w:color w:val="0070C0"/>
              </w:rPr>
            </w:pPr>
            <w:r>
              <w:lastRenderedPageBreak/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8E4250" w:rsidRDefault="008E4250" w:rsidP="008E4250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8E4250" w:rsidRDefault="008E4250" w:rsidP="008E4250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8E4250" w:rsidRDefault="008E4250" w:rsidP="008E4250">
            <w:pPr>
              <w:rPr>
                <w:color w:val="0070C0"/>
              </w:rPr>
            </w:pPr>
            <w:r>
              <w:lastRenderedPageBreak/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8E4250" w:rsidRPr="008E4250" w:rsidRDefault="008E4250" w:rsidP="008E4250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</w:tc>
      </w:tr>
      <w:tr w:rsidR="008E4250" w:rsidTr="006D3C63">
        <w:tc>
          <w:tcPr>
            <w:tcW w:w="736" w:type="dxa"/>
          </w:tcPr>
          <w:p w:rsidR="008E4250" w:rsidRDefault="008E4250">
            <w:r>
              <w:lastRenderedPageBreak/>
              <w:t>009</w:t>
            </w:r>
          </w:p>
          <w:p w:rsidR="008E4250" w:rsidRDefault="008E4250">
            <w:r>
              <w:t>031</w:t>
            </w:r>
          </w:p>
        </w:tc>
        <w:tc>
          <w:tcPr>
            <w:tcW w:w="3278" w:type="dxa"/>
          </w:tcPr>
          <w:p w:rsidR="008E4250" w:rsidRPr="008E4250" w:rsidRDefault="008E4250" w:rsidP="00BF239E">
            <w:pPr>
              <w:rPr>
                <w:color w:val="FF0000"/>
              </w:rPr>
            </w:pPr>
            <w:proofErr w:type="spellStart"/>
            <w:r w:rsidRPr="008E4250">
              <w:rPr>
                <w:color w:val="FF0000"/>
              </w:rPr>
              <w:t>FP_VerEntsorgung</w:t>
            </w:r>
            <w:proofErr w:type="spellEnd"/>
          </w:p>
        </w:tc>
        <w:tc>
          <w:tcPr>
            <w:tcW w:w="3361" w:type="dxa"/>
          </w:tcPr>
          <w:p w:rsidR="008E4250" w:rsidRDefault="008E4250" w:rsidP="008E4250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besondereZweckbestimmung</w:t>
            </w:r>
            <w:proofErr w:type="spellEnd"/>
          </w:p>
          <w:p w:rsidR="008E4250" w:rsidRDefault="008E4250" w:rsidP="008E4250">
            <w:pPr>
              <w:rPr>
                <w:color w:val="FF0000"/>
              </w:rPr>
            </w:pPr>
            <w:r>
              <w:rPr>
                <w:color w:val="FF0000"/>
              </w:rPr>
              <w:t>weitereBesondZweckbestimmung1</w:t>
            </w:r>
          </w:p>
          <w:p w:rsidR="008E4250" w:rsidRDefault="008E4250" w:rsidP="008E4250">
            <w:pPr>
              <w:rPr>
                <w:color w:val="FF0000"/>
              </w:rPr>
            </w:pPr>
            <w:r>
              <w:rPr>
                <w:color w:val="FF0000"/>
              </w:rPr>
              <w:t>weitereBesondZweckbestimmung2</w:t>
            </w:r>
          </w:p>
          <w:p w:rsidR="008E4250" w:rsidRDefault="008E4250" w:rsidP="008E4250">
            <w:pPr>
              <w:rPr>
                <w:color w:val="FF0000"/>
              </w:rPr>
            </w:pPr>
            <w:r>
              <w:rPr>
                <w:color w:val="FF0000"/>
              </w:rPr>
              <w:t>weitereBesondZweckbestimmung3</w:t>
            </w:r>
          </w:p>
          <w:p w:rsidR="008E4250" w:rsidRDefault="008E4250" w:rsidP="008E4250">
            <w:pPr>
              <w:rPr>
                <w:color w:val="FF0000"/>
              </w:rPr>
            </w:pPr>
            <w:r>
              <w:rPr>
                <w:color w:val="FF0000"/>
              </w:rPr>
              <w:t>weitereZweckbestimmung1</w:t>
            </w:r>
          </w:p>
          <w:p w:rsidR="008E4250" w:rsidRDefault="008E4250" w:rsidP="008E4250">
            <w:pPr>
              <w:rPr>
                <w:color w:val="FF0000"/>
              </w:rPr>
            </w:pPr>
            <w:r>
              <w:rPr>
                <w:color w:val="FF0000"/>
              </w:rPr>
              <w:t>weitereZweckbestimmung2</w:t>
            </w:r>
          </w:p>
          <w:p w:rsidR="008E4250" w:rsidRDefault="008E4250" w:rsidP="008E4250">
            <w:pPr>
              <w:rPr>
                <w:color w:val="FF0000"/>
              </w:rPr>
            </w:pPr>
            <w:r>
              <w:rPr>
                <w:color w:val="FF0000"/>
              </w:rPr>
              <w:t>weitereZweckbestimmung3</w:t>
            </w:r>
          </w:p>
          <w:p w:rsidR="008E4250" w:rsidRDefault="008E4250" w:rsidP="008E4250">
            <w:pPr>
              <w:rPr>
                <w:color w:val="FF0000"/>
              </w:rPr>
            </w:pPr>
            <w:r>
              <w:rPr>
                <w:color w:val="FF0000"/>
              </w:rPr>
              <w:t>weitereDetailZweckbestimmung1</w:t>
            </w:r>
          </w:p>
          <w:p w:rsidR="008E4250" w:rsidRDefault="008E4250" w:rsidP="008E4250">
            <w:pPr>
              <w:rPr>
                <w:color w:val="FF0000"/>
              </w:rPr>
            </w:pPr>
            <w:r>
              <w:rPr>
                <w:color w:val="FF0000"/>
              </w:rPr>
              <w:t>weitereDetailZweckbestimmung2</w:t>
            </w:r>
          </w:p>
          <w:p w:rsidR="008E4250" w:rsidRDefault="008E4250" w:rsidP="008E4250">
            <w:pPr>
              <w:rPr>
                <w:color w:val="FF0000"/>
              </w:rPr>
            </w:pPr>
            <w:r>
              <w:rPr>
                <w:color w:val="FF0000"/>
              </w:rPr>
              <w:t>weitereDetailZweckbestimmung3</w:t>
            </w:r>
          </w:p>
        </w:tc>
        <w:tc>
          <w:tcPr>
            <w:tcW w:w="7475" w:type="dxa"/>
          </w:tcPr>
          <w:p w:rsidR="008E4250" w:rsidRDefault="008E4250" w:rsidP="008E4250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8E4250" w:rsidRDefault="008E4250" w:rsidP="008E4250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8E4250" w:rsidRDefault="008E4250" w:rsidP="008E4250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8E4250" w:rsidRDefault="008E4250" w:rsidP="008E4250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8E4250" w:rsidRDefault="008E4250" w:rsidP="008E4250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8E4250" w:rsidRDefault="008E4250" w:rsidP="008E4250">
            <w:pPr>
              <w:tabs>
                <w:tab w:val="left" w:pos="3686"/>
              </w:tabs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8E4250" w:rsidRDefault="008E4250" w:rsidP="008E4250">
            <w:pPr>
              <w:tabs>
                <w:tab w:val="left" w:pos="3594"/>
              </w:tabs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  <w:p w:rsidR="008E4250" w:rsidRDefault="008E4250" w:rsidP="008E4250">
            <w:pPr>
              <w:rPr>
                <w:color w:val="0070C0"/>
              </w:rPr>
            </w:pPr>
            <w:r w:rsidRPr="00FE1542">
              <w:t xml:space="preserve">Umbenennen in </w:t>
            </w:r>
            <w:proofErr w:type="spellStart"/>
            <w:r>
              <w:rPr>
                <w:color w:val="0070C0"/>
              </w:rPr>
              <w:t>detaillierteZweckbestimmung</w:t>
            </w:r>
            <w:proofErr w:type="spellEnd"/>
          </w:p>
          <w:p w:rsidR="008E4250" w:rsidRDefault="008E4250" w:rsidP="008E4250">
            <w:pPr>
              <w:tabs>
                <w:tab w:val="left" w:pos="4539"/>
              </w:tabs>
              <w:rPr>
                <w:color w:val="0070C0"/>
              </w:rPr>
            </w:pPr>
            <w:r w:rsidRPr="00FE1542">
              <w:t xml:space="preserve">Umbenennen in </w:t>
            </w:r>
            <w:proofErr w:type="spellStart"/>
            <w:r>
              <w:rPr>
                <w:color w:val="0070C0"/>
              </w:rPr>
              <w:t>detaillierteZweckbestimmung</w:t>
            </w:r>
            <w:proofErr w:type="spellEnd"/>
          </w:p>
          <w:p w:rsidR="008E4250" w:rsidRDefault="008E4250" w:rsidP="008E4250">
            <w:pPr>
              <w:rPr>
                <w:color w:val="0070C0"/>
              </w:rPr>
            </w:pPr>
            <w:r w:rsidRPr="00FE1542">
              <w:t xml:space="preserve">Umbenennen in </w:t>
            </w:r>
            <w:proofErr w:type="spellStart"/>
            <w:r>
              <w:rPr>
                <w:color w:val="0070C0"/>
              </w:rPr>
              <w:t>detaillierteZweckbestimmung</w:t>
            </w:r>
            <w:proofErr w:type="spellEnd"/>
          </w:p>
          <w:p w:rsidR="008E4250" w:rsidRDefault="008E4250" w:rsidP="008E4250">
            <w:r>
              <w:t xml:space="preserve">Prüfen, ob es zu einer allgemeinen Zweckbestimmung (4-Stellig) auch noch ein oder mehrere besondere Zweckbestimmungen gibt. Wenn ja, wird die allg. </w:t>
            </w:r>
            <w:proofErr w:type="spellStart"/>
            <w:r>
              <w:t>Zwb</w:t>
            </w:r>
            <w:proofErr w:type="spellEnd"/>
            <w:r>
              <w:t>. Eliminiert.</w:t>
            </w:r>
          </w:p>
          <w:p w:rsidR="008E4250" w:rsidRDefault="008E4250" w:rsidP="008E4250">
            <w:r>
              <w:rPr>
                <w:color w:val="0070C0"/>
              </w:rPr>
              <w:t xml:space="preserve">Sortieren der </w:t>
            </w:r>
            <w:proofErr w:type="spellStart"/>
            <w:r>
              <w:rPr>
                <w:color w:val="0070C0"/>
              </w:rPr>
              <w:t>zweckbestimmungen</w:t>
            </w:r>
            <w:proofErr w:type="spellEnd"/>
            <w:r>
              <w:rPr>
                <w:color w:val="0070C0"/>
              </w:rPr>
              <w:t>, so dass Detaillierungen an Anfang der Liste stehen</w:t>
            </w:r>
          </w:p>
        </w:tc>
      </w:tr>
      <w:tr w:rsidR="00047073" w:rsidTr="006D3C63">
        <w:tc>
          <w:tcPr>
            <w:tcW w:w="736" w:type="dxa"/>
          </w:tcPr>
          <w:p w:rsidR="00047073" w:rsidRDefault="00047073">
            <w:r>
              <w:t>009</w:t>
            </w:r>
          </w:p>
        </w:tc>
        <w:tc>
          <w:tcPr>
            <w:tcW w:w="3278" w:type="dxa"/>
          </w:tcPr>
          <w:p w:rsidR="00047073" w:rsidRPr="008E4250" w:rsidRDefault="00047073" w:rsidP="00BF239E">
            <w:pPr>
              <w:rPr>
                <w:color w:val="FF0000"/>
              </w:rPr>
            </w:pPr>
            <w:proofErr w:type="spellStart"/>
            <w:r w:rsidRPr="00047073">
              <w:rPr>
                <w:color w:val="FF0000"/>
              </w:rPr>
              <w:t>FP_Kennzeichnung</w:t>
            </w:r>
            <w:proofErr w:type="spellEnd"/>
          </w:p>
        </w:tc>
        <w:tc>
          <w:tcPr>
            <w:tcW w:w="3361" w:type="dxa"/>
          </w:tcPr>
          <w:p w:rsidR="00047073" w:rsidRDefault="00047073" w:rsidP="008E4250">
            <w:pPr>
              <w:rPr>
                <w:color w:val="FF0000"/>
              </w:rPr>
            </w:pPr>
            <w:r>
              <w:rPr>
                <w:color w:val="FF0000"/>
              </w:rPr>
              <w:t>weitereZweckbestimmung1</w:t>
            </w:r>
          </w:p>
        </w:tc>
        <w:tc>
          <w:tcPr>
            <w:tcW w:w="7475" w:type="dxa"/>
          </w:tcPr>
          <w:p w:rsidR="00047073" w:rsidRPr="00047073" w:rsidRDefault="00047073" w:rsidP="008E4250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FE1542">
              <w:rPr>
                <w:color w:val="0070C0"/>
              </w:rPr>
              <w:t>zweckbestimmung</w:t>
            </w:r>
            <w:proofErr w:type="spellEnd"/>
          </w:p>
        </w:tc>
      </w:tr>
      <w:tr w:rsidR="00047073" w:rsidTr="006D3C63">
        <w:tc>
          <w:tcPr>
            <w:tcW w:w="736" w:type="dxa"/>
          </w:tcPr>
          <w:p w:rsidR="00047073" w:rsidRDefault="00047073">
            <w:r>
              <w:t>009</w:t>
            </w:r>
          </w:p>
        </w:tc>
        <w:tc>
          <w:tcPr>
            <w:tcW w:w="3278" w:type="dxa"/>
          </w:tcPr>
          <w:p w:rsidR="00047073" w:rsidRPr="00047073" w:rsidRDefault="00047073" w:rsidP="00BF239E">
            <w:pPr>
              <w:rPr>
                <w:color w:val="FF0000"/>
              </w:rPr>
            </w:pPr>
            <w:proofErr w:type="spellStart"/>
            <w:r w:rsidRPr="00047073">
              <w:rPr>
                <w:color w:val="FF0000"/>
              </w:rPr>
              <w:t>SO_Schienenverkehrsrecht</w:t>
            </w:r>
            <w:proofErr w:type="spellEnd"/>
          </w:p>
        </w:tc>
        <w:tc>
          <w:tcPr>
            <w:tcW w:w="3361" w:type="dxa"/>
          </w:tcPr>
          <w:p w:rsidR="00047073" w:rsidRDefault="00047073" w:rsidP="008E4250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besondereArtDerFestlegung</w:t>
            </w:r>
            <w:proofErr w:type="spellEnd"/>
          </w:p>
        </w:tc>
        <w:tc>
          <w:tcPr>
            <w:tcW w:w="7475" w:type="dxa"/>
          </w:tcPr>
          <w:p w:rsidR="00047073" w:rsidRDefault="00047073" w:rsidP="008E4250">
            <w:pPr>
              <w:rPr>
                <w:color w:val="0070C0"/>
              </w:rPr>
            </w:pPr>
            <w:r>
              <w:t xml:space="preserve">Umbenennen in </w:t>
            </w:r>
            <w:proofErr w:type="spellStart"/>
            <w:r w:rsidRPr="00047073">
              <w:rPr>
                <w:color w:val="0070C0"/>
              </w:rPr>
              <w:t>artDerFestlegung</w:t>
            </w:r>
            <w:proofErr w:type="spellEnd"/>
          </w:p>
          <w:p w:rsidR="00047073" w:rsidRDefault="00047073" w:rsidP="00047073">
            <w:r>
              <w:rPr>
                <w:color w:val="0070C0"/>
              </w:rPr>
              <w:t xml:space="preserve">Sortieren der </w:t>
            </w:r>
            <w:proofErr w:type="spellStart"/>
            <w:r>
              <w:rPr>
                <w:color w:val="0070C0"/>
              </w:rPr>
              <w:t>artDerFestlegung</w:t>
            </w:r>
            <w:proofErr w:type="spellEnd"/>
            <w:r>
              <w:rPr>
                <w:color w:val="0070C0"/>
              </w:rPr>
              <w:t>, so dass Detaillierungen am Anfang der Liste stehen</w:t>
            </w:r>
          </w:p>
        </w:tc>
      </w:tr>
      <w:tr w:rsidR="00047073" w:rsidTr="006D3C63">
        <w:tc>
          <w:tcPr>
            <w:tcW w:w="736" w:type="dxa"/>
          </w:tcPr>
          <w:p w:rsidR="00047073" w:rsidRDefault="006C6769">
            <w:r>
              <w:t>016</w:t>
            </w:r>
          </w:p>
        </w:tc>
        <w:tc>
          <w:tcPr>
            <w:tcW w:w="3278" w:type="dxa"/>
          </w:tcPr>
          <w:p w:rsidR="006C6769" w:rsidRPr="00047073" w:rsidRDefault="006C6769" w:rsidP="00C75E0C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BP_Plan</w:t>
            </w:r>
            <w:proofErr w:type="spellEnd"/>
            <w:r w:rsidR="00C75E0C">
              <w:rPr>
                <w:color w:val="FF0000"/>
              </w:rPr>
              <w:t xml:space="preserve">, </w:t>
            </w:r>
            <w:proofErr w:type="spellStart"/>
            <w:r>
              <w:rPr>
                <w:color w:val="FF0000"/>
              </w:rPr>
              <w:t>FP_Plan</w:t>
            </w:r>
            <w:proofErr w:type="spellEnd"/>
            <w:r>
              <w:rPr>
                <w:color w:val="FF0000"/>
              </w:rPr>
              <w:t>,</w:t>
            </w:r>
            <w:r w:rsidR="00C75E0C"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SO:Plan</w:t>
            </w:r>
            <w:proofErr w:type="spellEnd"/>
          </w:p>
        </w:tc>
        <w:tc>
          <w:tcPr>
            <w:tcW w:w="3361" w:type="dxa"/>
          </w:tcPr>
          <w:p w:rsidR="00047073" w:rsidRDefault="006C6769" w:rsidP="008E4250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raeumlicher</w:t>
            </w:r>
            <w:r w:rsidR="00571DA5">
              <w:rPr>
                <w:color w:val="FF0000"/>
              </w:rPr>
              <w:t>Geltungsbereich</w:t>
            </w:r>
            <w:proofErr w:type="spellEnd"/>
          </w:p>
        </w:tc>
        <w:tc>
          <w:tcPr>
            <w:tcW w:w="7475" w:type="dxa"/>
          </w:tcPr>
          <w:p w:rsidR="00047073" w:rsidRPr="00571DA5" w:rsidRDefault="00571DA5" w:rsidP="00571DA5">
            <w:r>
              <w:t>Fehlermeldung, wenn das Attribut nicht belegt ist</w:t>
            </w:r>
          </w:p>
        </w:tc>
      </w:tr>
      <w:tr w:rsidR="00571DA5" w:rsidTr="006D3C63">
        <w:tc>
          <w:tcPr>
            <w:tcW w:w="736" w:type="dxa"/>
          </w:tcPr>
          <w:p w:rsidR="00571DA5" w:rsidRDefault="00571DA5">
            <w:r>
              <w:t>016</w:t>
            </w:r>
          </w:p>
        </w:tc>
        <w:tc>
          <w:tcPr>
            <w:tcW w:w="3278" w:type="dxa"/>
          </w:tcPr>
          <w:p w:rsidR="00571DA5" w:rsidRDefault="00571DA5" w:rsidP="00571DA5">
            <w:pPr>
              <w:tabs>
                <w:tab w:val="center" w:pos="1530"/>
              </w:tabs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FP_Plan</w:t>
            </w:r>
            <w:proofErr w:type="spellEnd"/>
          </w:p>
        </w:tc>
        <w:tc>
          <w:tcPr>
            <w:tcW w:w="3361" w:type="dxa"/>
          </w:tcPr>
          <w:p w:rsidR="00571DA5" w:rsidRDefault="00571DA5" w:rsidP="008E4250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planArt</w:t>
            </w:r>
            <w:proofErr w:type="spellEnd"/>
          </w:p>
        </w:tc>
        <w:tc>
          <w:tcPr>
            <w:tcW w:w="7475" w:type="dxa"/>
          </w:tcPr>
          <w:p w:rsidR="00571DA5" w:rsidRDefault="00571DA5" w:rsidP="00C75E0C">
            <w:pPr>
              <w:tabs>
                <w:tab w:val="left" w:pos="4827"/>
              </w:tabs>
            </w:pPr>
            <w:r>
              <w:t>Fehlermeldung, wenn das Attribut nicht belegt ist</w:t>
            </w:r>
            <w:r w:rsidR="00C75E0C">
              <w:tab/>
            </w:r>
          </w:p>
        </w:tc>
      </w:tr>
      <w:tr w:rsidR="00571DA5" w:rsidTr="006D3C63">
        <w:tc>
          <w:tcPr>
            <w:tcW w:w="736" w:type="dxa"/>
          </w:tcPr>
          <w:p w:rsidR="00571DA5" w:rsidRDefault="00571DA5">
            <w:r>
              <w:t>016</w:t>
            </w:r>
          </w:p>
        </w:tc>
        <w:tc>
          <w:tcPr>
            <w:tcW w:w="3278" w:type="dxa"/>
          </w:tcPr>
          <w:p w:rsidR="00571DA5" w:rsidRDefault="00571DA5" w:rsidP="00571DA5">
            <w:pPr>
              <w:tabs>
                <w:tab w:val="center" w:pos="1530"/>
              </w:tabs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SO_Plan</w:t>
            </w:r>
            <w:proofErr w:type="spellEnd"/>
          </w:p>
        </w:tc>
        <w:tc>
          <w:tcPr>
            <w:tcW w:w="3361" w:type="dxa"/>
          </w:tcPr>
          <w:p w:rsidR="00571DA5" w:rsidRDefault="00571DA5" w:rsidP="008E4250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planTyp</w:t>
            </w:r>
            <w:proofErr w:type="spellEnd"/>
          </w:p>
        </w:tc>
        <w:tc>
          <w:tcPr>
            <w:tcW w:w="7475" w:type="dxa"/>
          </w:tcPr>
          <w:p w:rsidR="00571DA5" w:rsidRDefault="00571DA5" w:rsidP="008E4250">
            <w:r>
              <w:t xml:space="preserve">Umbenennen in </w:t>
            </w:r>
            <w:proofErr w:type="spellStart"/>
            <w:r w:rsidRPr="00571DA5">
              <w:rPr>
                <w:color w:val="0070C0"/>
              </w:rPr>
              <w:t>planArt</w:t>
            </w:r>
            <w:proofErr w:type="spellEnd"/>
          </w:p>
        </w:tc>
      </w:tr>
      <w:tr w:rsidR="00571DA5" w:rsidTr="006D3C63">
        <w:tc>
          <w:tcPr>
            <w:tcW w:w="736" w:type="dxa"/>
          </w:tcPr>
          <w:p w:rsidR="00571DA5" w:rsidRDefault="00C75E0C">
            <w:r>
              <w:t>016</w:t>
            </w:r>
          </w:p>
        </w:tc>
        <w:tc>
          <w:tcPr>
            <w:tcW w:w="3278" w:type="dxa"/>
          </w:tcPr>
          <w:p w:rsidR="00571DA5" w:rsidRDefault="00C75E0C" w:rsidP="00571DA5">
            <w:pPr>
              <w:tabs>
                <w:tab w:val="center" w:pos="1530"/>
              </w:tabs>
              <w:rPr>
                <w:color w:val="FF0000"/>
              </w:rPr>
            </w:pPr>
            <w:r>
              <w:rPr>
                <w:color w:val="FF0000"/>
              </w:rPr>
              <w:t xml:space="preserve">Alle von </w:t>
            </w:r>
            <w:proofErr w:type="spellStart"/>
            <w:r>
              <w:rPr>
                <w:color w:val="FF0000"/>
              </w:rPr>
              <w:t>BP_Objekt</w:t>
            </w:r>
            <w:proofErr w:type="spellEnd"/>
            <w:r>
              <w:rPr>
                <w:color w:val="FF0000"/>
              </w:rPr>
              <w:t xml:space="preserve">, </w:t>
            </w:r>
            <w:proofErr w:type="spellStart"/>
            <w:r>
              <w:rPr>
                <w:color w:val="FF0000"/>
              </w:rPr>
              <w:t>FP_Objekt</w:t>
            </w:r>
            <w:proofErr w:type="spellEnd"/>
            <w:r>
              <w:rPr>
                <w:color w:val="FF0000"/>
              </w:rPr>
              <w:t xml:space="preserve"> und </w:t>
            </w:r>
            <w:proofErr w:type="spellStart"/>
            <w:r>
              <w:rPr>
                <w:color w:val="FF0000"/>
              </w:rPr>
              <w:t>SO_Objekt</w:t>
            </w:r>
            <w:proofErr w:type="spellEnd"/>
            <w:r>
              <w:rPr>
                <w:color w:val="FF0000"/>
              </w:rPr>
              <w:t xml:space="preserve"> abgeleitete Objekte</w:t>
            </w:r>
          </w:p>
        </w:tc>
        <w:tc>
          <w:tcPr>
            <w:tcW w:w="3361" w:type="dxa"/>
          </w:tcPr>
          <w:p w:rsidR="00571DA5" w:rsidRDefault="00C75E0C" w:rsidP="008E4250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rechtscharakter</w:t>
            </w:r>
            <w:proofErr w:type="spellEnd"/>
          </w:p>
        </w:tc>
        <w:tc>
          <w:tcPr>
            <w:tcW w:w="7475" w:type="dxa"/>
          </w:tcPr>
          <w:p w:rsidR="00571DA5" w:rsidRDefault="00C75E0C" w:rsidP="008E4250">
            <w:r>
              <w:t>Fehlermeldung, wenn das Attribut nicht belegt ist. Vorher muss die Migration von CR 007 vorgenommen werden.</w:t>
            </w:r>
          </w:p>
        </w:tc>
      </w:tr>
      <w:tr w:rsidR="00C75E0C" w:rsidTr="006D3C63">
        <w:tc>
          <w:tcPr>
            <w:tcW w:w="736" w:type="dxa"/>
          </w:tcPr>
          <w:p w:rsidR="00C75E0C" w:rsidRDefault="00C75E0C">
            <w:r>
              <w:t>017</w:t>
            </w:r>
          </w:p>
        </w:tc>
        <w:tc>
          <w:tcPr>
            <w:tcW w:w="3278" w:type="dxa"/>
          </w:tcPr>
          <w:p w:rsidR="00C75E0C" w:rsidRDefault="00C75E0C" w:rsidP="00571DA5">
            <w:pPr>
              <w:tabs>
                <w:tab w:val="center" w:pos="1530"/>
              </w:tabs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BP_Baugebiet</w:t>
            </w:r>
            <w:proofErr w:type="spellEnd"/>
          </w:p>
        </w:tc>
        <w:tc>
          <w:tcPr>
            <w:tcW w:w="3361" w:type="dxa"/>
          </w:tcPr>
          <w:p w:rsidR="00C75E0C" w:rsidRDefault="00C75E0C" w:rsidP="008E4250">
            <w:pPr>
              <w:rPr>
                <w:color w:val="FF0000"/>
              </w:rPr>
            </w:pPr>
          </w:p>
        </w:tc>
        <w:tc>
          <w:tcPr>
            <w:tcW w:w="7475" w:type="dxa"/>
          </w:tcPr>
          <w:p w:rsidR="00C75E0C" w:rsidRDefault="00C75E0C" w:rsidP="008E4250">
            <w:r>
              <w:t>Fehlermeldung, wenn diese Klasse verwendet wird.</w:t>
            </w:r>
          </w:p>
        </w:tc>
      </w:tr>
      <w:tr w:rsidR="00C75E0C" w:rsidTr="006D3C63">
        <w:tc>
          <w:tcPr>
            <w:tcW w:w="736" w:type="dxa"/>
          </w:tcPr>
          <w:p w:rsidR="00C75E0C" w:rsidRDefault="00C75E0C">
            <w:r>
              <w:t>019</w:t>
            </w:r>
          </w:p>
        </w:tc>
        <w:tc>
          <w:tcPr>
            <w:tcW w:w="3278" w:type="dxa"/>
          </w:tcPr>
          <w:p w:rsidR="00C75E0C" w:rsidRDefault="00C75E0C" w:rsidP="00571DA5">
            <w:pPr>
              <w:tabs>
                <w:tab w:val="center" w:pos="1530"/>
              </w:tabs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BP_Bereich</w:t>
            </w:r>
            <w:proofErr w:type="spellEnd"/>
            <w:r>
              <w:rPr>
                <w:color w:val="FF0000"/>
              </w:rPr>
              <w:t xml:space="preserve">, </w:t>
            </w:r>
            <w:proofErr w:type="spellStart"/>
            <w:r>
              <w:rPr>
                <w:color w:val="FF0000"/>
              </w:rPr>
              <w:t>FP_Bereich</w:t>
            </w:r>
            <w:proofErr w:type="spellEnd"/>
            <w:r>
              <w:rPr>
                <w:color w:val="FF0000"/>
              </w:rPr>
              <w:t xml:space="preserve">, </w:t>
            </w:r>
            <w:proofErr w:type="spellStart"/>
            <w:r>
              <w:rPr>
                <w:color w:val="FF0000"/>
              </w:rPr>
              <w:t>SO_Bereich</w:t>
            </w:r>
            <w:proofErr w:type="spellEnd"/>
          </w:p>
        </w:tc>
        <w:tc>
          <w:tcPr>
            <w:tcW w:w="3361" w:type="dxa"/>
          </w:tcPr>
          <w:p w:rsidR="00C75E0C" w:rsidRDefault="00C75E0C" w:rsidP="008E4250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bedeutung</w:t>
            </w:r>
            <w:proofErr w:type="spellEnd"/>
          </w:p>
        </w:tc>
        <w:tc>
          <w:tcPr>
            <w:tcW w:w="7475" w:type="dxa"/>
          </w:tcPr>
          <w:p w:rsidR="00C75E0C" w:rsidRDefault="00C75E0C" w:rsidP="008E4250">
            <w:r>
              <w:t xml:space="preserve">Fehlermeldung, wenn das Attribut einen anderen Wert als 1600, 1800 oder 9999 hat. Die Objekte des Bereiches werden nicht übernommen. </w:t>
            </w:r>
            <w:proofErr w:type="spellStart"/>
            <w:r>
              <w:t>Evtl</w:t>
            </w:r>
            <w:proofErr w:type="spellEnd"/>
            <w:r>
              <w:t xml:space="preserve"> interaktive Unterstützung.</w:t>
            </w:r>
          </w:p>
        </w:tc>
      </w:tr>
      <w:tr w:rsidR="00C75E0C" w:rsidTr="006D3C63">
        <w:tc>
          <w:tcPr>
            <w:tcW w:w="736" w:type="dxa"/>
          </w:tcPr>
          <w:p w:rsidR="00C75E0C" w:rsidRDefault="005920EA">
            <w:r>
              <w:t>035</w:t>
            </w:r>
          </w:p>
        </w:tc>
        <w:tc>
          <w:tcPr>
            <w:tcW w:w="3278" w:type="dxa"/>
          </w:tcPr>
          <w:p w:rsidR="00C75E0C" w:rsidRDefault="005920EA" w:rsidP="00571DA5">
            <w:pPr>
              <w:tabs>
                <w:tab w:val="center" w:pos="1530"/>
              </w:tabs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BP_Plan</w:t>
            </w:r>
            <w:proofErr w:type="spellEnd"/>
            <w:r>
              <w:rPr>
                <w:color w:val="FF0000"/>
              </w:rPr>
              <w:t xml:space="preserve">, </w:t>
            </w:r>
            <w:proofErr w:type="spellStart"/>
            <w:r>
              <w:rPr>
                <w:color w:val="FF0000"/>
              </w:rPr>
              <w:t>FP_Plan</w:t>
            </w:r>
            <w:proofErr w:type="spellEnd"/>
            <w:r>
              <w:rPr>
                <w:color w:val="FF0000"/>
              </w:rPr>
              <w:t xml:space="preserve">, </w:t>
            </w:r>
            <w:proofErr w:type="spellStart"/>
            <w:r>
              <w:rPr>
                <w:color w:val="FF0000"/>
              </w:rPr>
              <w:t>SO_Plan</w:t>
            </w:r>
            <w:proofErr w:type="spellEnd"/>
          </w:p>
          <w:p w:rsidR="005920EA" w:rsidRDefault="005920EA" w:rsidP="00571DA5">
            <w:pPr>
              <w:tabs>
                <w:tab w:val="center" w:pos="1530"/>
              </w:tabs>
              <w:rPr>
                <w:color w:val="FF0000"/>
              </w:rPr>
            </w:pPr>
          </w:p>
        </w:tc>
        <w:tc>
          <w:tcPr>
            <w:tcW w:w="3361" w:type="dxa"/>
          </w:tcPr>
          <w:p w:rsidR="00C75E0C" w:rsidRDefault="00BE6AEA" w:rsidP="008E4250">
            <w:pPr>
              <w:rPr>
                <w:color w:val="FF0000"/>
              </w:rPr>
            </w:pPr>
            <w:r>
              <w:rPr>
                <w:color w:val="FF0000"/>
              </w:rPr>
              <w:t>rechtsverbindlich</w:t>
            </w:r>
          </w:p>
          <w:p w:rsidR="00BE6AEA" w:rsidRDefault="00BE6AEA" w:rsidP="008E4250">
            <w:pPr>
              <w:rPr>
                <w:color w:val="FF0000"/>
              </w:rPr>
            </w:pPr>
            <w:r>
              <w:rPr>
                <w:color w:val="FF0000"/>
              </w:rPr>
              <w:t>informell</w:t>
            </w:r>
          </w:p>
          <w:p w:rsidR="00BE6AEA" w:rsidRDefault="00BE6AEA" w:rsidP="008E4250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refBeschreibung</w:t>
            </w:r>
            <w:proofErr w:type="spellEnd"/>
          </w:p>
          <w:p w:rsidR="00BE6AEA" w:rsidRDefault="00BE6AEA" w:rsidP="008E4250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lastRenderedPageBreak/>
              <w:t>refBegruendung</w:t>
            </w:r>
            <w:proofErr w:type="spellEnd"/>
          </w:p>
          <w:p w:rsidR="00BE6AEA" w:rsidRDefault="00BE6AEA" w:rsidP="008E4250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refExternalCodeList</w:t>
            </w:r>
            <w:proofErr w:type="spellEnd"/>
          </w:p>
          <w:p w:rsidR="00BE6AEA" w:rsidRDefault="00BE6AEA" w:rsidP="008E4250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refLegende</w:t>
            </w:r>
            <w:proofErr w:type="spellEnd"/>
          </w:p>
          <w:p w:rsidR="00BE6AEA" w:rsidRDefault="00BE6AEA" w:rsidP="008E4250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refRechtsplan</w:t>
            </w:r>
            <w:proofErr w:type="spellEnd"/>
          </w:p>
          <w:p w:rsidR="00BE6AEA" w:rsidRDefault="00BE6AEA" w:rsidP="008E4250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refPlangrundlage</w:t>
            </w:r>
            <w:proofErr w:type="spellEnd"/>
          </w:p>
        </w:tc>
        <w:tc>
          <w:tcPr>
            <w:tcW w:w="7475" w:type="dxa"/>
          </w:tcPr>
          <w:p w:rsidR="00C75E0C" w:rsidRDefault="00BE6AEA" w:rsidP="008E4250">
            <w:pPr>
              <w:rPr>
                <w:color w:val="0070C0"/>
              </w:rPr>
            </w:pPr>
            <w:proofErr w:type="spellStart"/>
            <w:r w:rsidRPr="00BE6AEA">
              <w:rPr>
                <w:color w:val="0070C0"/>
              </w:rPr>
              <w:lastRenderedPageBreak/>
              <w:t>XP_SpezExterneReferenz</w:t>
            </w:r>
            <w:proofErr w:type="spellEnd"/>
            <w:r>
              <w:t xml:space="preserve">, </w:t>
            </w:r>
            <w:r w:rsidRPr="00BE6AEA">
              <w:rPr>
                <w:color w:val="0070C0"/>
              </w:rPr>
              <w:t>typ = 9998</w:t>
            </w:r>
          </w:p>
          <w:p w:rsidR="00BE6AEA" w:rsidRDefault="00BE6AEA" w:rsidP="008E4250">
            <w:pPr>
              <w:rPr>
                <w:color w:val="0070C0"/>
              </w:rPr>
            </w:pPr>
            <w:proofErr w:type="spellStart"/>
            <w:r w:rsidRPr="00BE6AEA">
              <w:rPr>
                <w:color w:val="0070C0"/>
              </w:rPr>
              <w:t>XP_SpezExterneReferenz</w:t>
            </w:r>
            <w:proofErr w:type="spellEnd"/>
            <w:r>
              <w:t xml:space="preserve">, </w:t>
            </w:r>
            <w:r w:rsidR="00127A1F">
              <w:rPr>
                <w:color w:val="0070C0"/>
              </w:rPr>
              <w:t>typ = 9999</w:t>
            </w:r>
          </w:p>
          <w:p w:rsidR="00BE6AEA" w:rsidRDefault="00BE6AEA" w:rsidP="00BE6AEA">
            <w:pPr>
              <w:rPr>
                <w:color w:val="0070C0"/>
              </w:rPr>
            </w:pPr>
            <w:proofErr w:type="spellStart"/>
            <w:r w:rsidRPr="00BE6AEA">
              <w:rPr>
                <w:color w:val="0070C0"/>
              </w:rPr>
              <w:t>XP_SpezExterneReferenz</w:t>
            </w:r>
            <w:proofErr w:type="spellEnd"/>
            <w:r>
              <w:t xml:space="preserve">, </w:t>
            </w:r>
            <w:r w:rsidRPr="00BE6AEA">
              <w:rPr>
                <w:color w:val="0070C0"/>
              </w:rPr>
              <w:t xml:space="preserve">typ = </w:t>
            </w:r>
            <w:r>
              <w:rPr>
                <w:color w:val="0070C0"/>
              </w:rPr>
              <w:t>1000</w:t>
            </w:r>
          </w:p>
          <w:p w:rsidR="00BE6AEA" w:rsidRDefault="00BE6AEA" w:rsidP="00BE6AEA">
            <w:pPr>
              <w:rPr>
                <w:color w:val="0070C0"/>
              </w:rPr>
            </w:pPr>
            <w:proofErr w:type="spellStart"/>
            <w:r w:rsidRPr="00BE6AEA">
              <w:rPr>
                <w:color w:val="0070C0"/>
              </w:rPr>
              <w:lastRenderedPageBreak/>
              <w:t>XP_SpezExterneReferenz</w:t>
            </w:r>
            <w:proofErr w:type="spellEnd"/>
            <w:r>
              <w:t xml:space="preserve">, </w:t>
            </w:r>
            <w:r w:rsidRPr="00BE6AEA">
              <w:rPr>
                <w:color w:val="0070C0"/>
              </w:rPr>
              <w:t xml:space="preserve">typ = </w:t>
            </w:r>
            <w:r>
              <w:rPr>
                <w:color w:val="0070C0"/>
              </w:rPr>
              <w:t>1010</w:t>
            </w:r>
          </w:p>
          <w:p w:rsidR="00BE6AEA" w:rsidRDefault="00BE6AEA" w:rsidP="008E4250">
            <w:r>
              <w:t>Fehlermeldung</w:t>
            </w:r>
          </w:p>
          <w:p w:rsidR="00BE6AEA" w:rsidRDefault="00BE6AEA" w:rsidP="00BE6AEA">
            <w:pPr>
              <w:rPr>
                <w:color w:val="0070C0"/>
              </w:rPr>
            </w:pPr>
            <w:proofErr w:type="spellStart"/>
            <w:r w:rsidRPr="00BE6AEA">
              <w:rPr>
                <w:color w:val="0070C0"/>
              </w:rPr>
              <w:t>XP_SpezExterneReferenz</w:t>
            </w:r>
            <w:proofErr w:type="spellEnd"/>
            <w:r>
              <w:t xml:space="preserve">, </w:t>
            </w:r>
            <w:r w:rsidRPr="00BE6AEA">
              <w:rPr>
                <w:color w:val="0070C0"/>
              </w:rPr>
              <w:t xml:space="preserve">typ = </w:t>
            </w:r>
            <w:r>
              <w:rPr>
                <w:color w:val="0070C0"/>
              </w:rPr>
              <w:t>1020</w:t>
            </w:r>
          </w:p>
          <w:p w:rsidR="00BE6AEA" w:rsidRDefault="00BE6AEA" w:rsidP="00BE6AEA">
            <w:pPr>
              <w:rPr>
                <w:color w:val="0070C0"/>
              </w:rPr>
            </w:pPr>
            <w:proofErr w:type="spellStart"/>
            <w:r w:rsidRPr="00BE6AEA">
              <w:rPr>
                <w:color w:val="0070C0"/>
              </w:rPr>
              <w:t>XP_SpezExterneReferenz</w:t>
            </w:r>
            <w:proofErr w:type="spellEnd"/>
            <w:r>
              <w:t xml:space="preserve">, </w:t>
            </w:r>
            <w:r w:rsidRPr="00BE6AEA">
              <w:rPr>
                <w:color w:val="0070C0"/>
              </w:rPr>
              <w:t xml:space="preserve">typ = </w:t>
            </w:r>
            <w:r>
              <w:rPr>
                <w:color w:val="0070C0"/>
              </w:rPr>
              <w:t>1030</w:t>
            </w:r>
          </w:p>
          <w:p w:rsidR="00BE6AEA" w:rsidRPr="00BE6AEA" w:rsidRDefault="00BE6AEA" w:rsidP="008E4250">
            <w:pPr>
              <w:rPr>
                <w:color w:val="0070C0"/>
              </w:rPr>
            </w:pPr>
            <w:proofErr w:type="spellStart"/>
            <w:r w:rsidRPr="00BE6AEA">
              <w:rPr>
                <w:color w:val="0070C0"/>
              </w:rPr>
              <w:t>XP_SpezExterneReferenz</w:t>
            </w:r>
            <w:proofErr w:type="spellEnd"/>
            <w:r>
              <w:t xml:space="preserve">, </w:t>
            </w:r>
            <w:r w:rsidRPr="00BE6AEA">
              <w:rPr>
                <w:color w:val="0070C0"/>
              </w:rPr>
              <w:t xml:space="preserve">typ = </w:t>
            </w:r>
            <w:r>
              <w:rPr>
                <w:color w:val="0070C0"/>
              </w:rPr>
              <w:t>1040</w:t>
            </w:r>
          </w:p>
        </w:tc>
      </w:tr>
      <w:tr w:rsidR="00BE6AEA" w:rsidTr="006D3C63">
        <w:tc>
          <w:tcPr>
            <w:tcW w:w="736" w:type="dxa"/>
          </w:tcPr>
          <w:p w:rsidR="00BE6AEA" w:rsidRDefault="00BE6AEA">
            <w:r>
              <w:lastRenderedPageBreak/>
              <w:t>035</w:t>
            </w:r>
          </w:p>
        </w:tc>
        <w:tc>
          <w:tcPr>
            <w:tcW w:w="3278" w:type="dxa"/>
          </w:tcPr>
          <w:p w:rsidR="00BE6AEA" w:rsidRDefault="00BE6AEA" w:rsidP="00571DA5">
            <w:pPr>
              <w:tabs>
                <w:tab w:val="center" w:pos="1530"/>
              </w:tabs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BP_Plan</w:t>
            </w:r>
            <w:proofErr w:type="spellEnd"/>
          </w:p>
        </w:tc>
        <w:tc>
          <w:tcPr>
            <w:tcW w:w="3361" w:type="dxa"/>
          </w:tcPr>
          <w:p w:rsidR="00BE6AEA" w:rsidRDefault="00BE6AEA" w:rsidP="008E4250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refKoordinatenliste</w:t>
            </w:r>
            <w:proofErr w:type="spellEnd"/>
          </w:p>
          <w:p w:rsidR="00BE6AEA" w:rsidRDefault="00BE6AEA" w:rsidP="008E4250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refGrundstuecksverzeichnis</w:t>
            </w:r>
            <w:proofErr w:type="spellEnd"/>
          </w:p>
          <w:p w:rsidR="00BE6AEA" w:rsidRDefault="00BE6AEA" w:rsidP="008E4250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refPflanzliste</w:t>
            </w:r>
            <w:proofErr w:type="spellEnd"/>
          </w:p>
          <w:p w:rsidR="00BE6AEA" w:rsidRDefault="00BE6AEA" w:rsidP="008E4250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refU</w:t>
            </w:r>
            <w:r w:rsidR="00127A1F">
              <w:rPr>
                <w:color w:val="FF0000"/>
              </w:rPr>
              <w:t>m</w:t>
            </w:r>
            <w:r>
              <w:rPr>
                <w:color w:val="FF0000"/>
              </w:rPr>
              <w:t>weltbericht</w:t>
            </w:r>
            <w:proofErr w:type="spellEnd"/>
          </w:p>
          <w:p w:rsidR="00BE6AEA" w:rsidRDefault="00BE6AEA" w:rsidP="008E4250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refSatzung</w:t>
            </w:r>
            <w:proofErr w:type="spellEnd"/>
          </w:p>
          <w:p w:rsidR="00BE6AEA" w:rsidRDefault="00BE6AEA" w:rsidP="008E4250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refGruenordnungsplan</w:t>
            </w:r>
            <w:proofErr w:type="spellEnd"/>
          </w:p>
        </w:tc>
        <w:tc>
          <w:tcPr>
            <w:tcW w:w="7475" w:type="dxa"/>
          </w:tcPr>
          <w:p w:rsidR="00BE6AEA" w:rsidRDefault="00BE6AEA" w:rsidP="00BE6AEA">
            <w:pPr>
              <w:rPr>
                <w:color w:val="0070C0"/>
              </w:rPr>
            </w:pPr>
            <w:proofErr w:type="spellStart"/>
            <w:r w:rsidRPr="00BE6AEA">
              <w:rPr>
                <w:color w:val="0070C0"/>
              </w:rPr>
              <w:t>XP_SpezExterneReferenz</w:t>
            </w:r>
            <w:proofErr w:type="spellEnd"/>
            <w:r>
              <w:t xml:space="preserve">, </w:t>
            </w:r>
            <w:r w:rsidRPr="00BE6AEA">
              <w:rPr>
                <w:color w:val="0070C0"/>
              </w:rPr>
              <w:t xml:space="preserve">typ = </w:t>
            </w:r>
            <w:r>
              <w:rPr>
                <w:color w:val="0070C0"/>
              </w:rPr>
              <w:t>2000</w:t>
            </w:r>
          </w:p>
          <w:p w:rsidR="00BE6AEA" w:rsidRDefault="00BE6AEA" w:rsidP="00BE6AEA">
            <w:pPr>
              <w:rPr>
                <w:color w:val="0070C0"/>
              </w:rPr>
            </w:pPr>
            <w:proofErr w:type="spellStart"/>
            <w:r w:rsidRPr="00BE6AEA">
              <w:rPr>
                <w:color w:val="0070C0"/>
              </w:rPr>
              <w:t>XP_SpezExterneReferenz</w:t>
            </w:r>
            <w:proofErr w:type="spellEnd"/>
            <w:r>
              <w:t xml:space="preserve">, </w:t>
            </w:r>
            <w:r w:rsidRPr="00BE6AEA">
              <w:rPr>
                <w:color w:val="0070C0"/>
              </w:rPr>
              <w:t xml:space="preserve">typ = </w:t>
            </w:r>
            <w:r>
              <w:rPr>
                <w:color w:val="0070C0"/>
              </w:rPr>
              <w:t>2100</w:t>
            </w:r>
          </w:p>
          <w:p w:rsidR="00BE6AEA" w:rsidRDefault="00BE6AEA" w:rsidP="00BE6AEA">
            <w:pPr>
              <w:rPr>
                <w:color w:val="0070C0"/>
              </w:rPr>
            </w:pPr>
            <w:proofErr w:type="spellStart"/>
            <w:r w:rsidRPr="00BE6AEA">
              <w:rPr>
                <w:color w:val="0070C0"/>
              </w:rPr>
              <w:t>XP_SpezExterneReferenz</w:t>
            </w:r>
            <w:proofErr w:type="spellEnd"/>
            <w:r>
              <w:t xml:space="preserve">, </w:t>
            </w:r>
            <w:r w:rsidRPr="00BE6AEA">
              <w:rPr>
                <w:color w:val="0070C0"/>
              </w:rPr>
              <w:t xml:space="preserve">typ = </w:t>
            </w:r>
            <w:r w:rsidR="00127A1F">
              <w:rPr>
                <w:color w:val="0070C0"/>
              </w:rPr>
              <w:t>2200</w:t>
            </w:r>
          </w:p>
          <w:p w:rsidR="00127A1F" w:rsidRDefault="00127A1F" w:rsidP="00127A1F">
            <w:pPr>
              <w:rPr>
                <w:color w:val="0070C0"/>
              </w:rPr>
            </w:pPr>
            <w:proofErr w:type="spellStart"/>
            <w:r w:rsidRPr="00BE6AEA">
              <w:rPr>
                <w:color w:val="0070C0"/>
              </w:rPr>
              <w:t>XP_SpezExterneReferenz</w:t>
            </w:r>
            <w:proofErr w:type="spellEnd"/>
            <w:r>
              <w:t xml:space="preserve">, </w:t>
            </w:r>
            <w:r w:rsidRPr="00BE6AEA">
              <w:rPr>
                <w:color w:val="0070C0"/>
              </w:rPr>
              <w:t xml:space="preserve">typ = </w:t>
            </w:r>
            <w:r>
              <w:rPr>
                <w:color w:val="0070C0"/>
              </w:rPr>
              <w:t>1050</w:t>
            </w:r>
          </w:p>
          <w:p w:rsidR="00127A1F" w:rsidRDefault="00127A1F" w:rsidP="00127A1F">
            <w:pPr>
              <w:rPr>
                <w:color w:val="0070C0"/>
              </w:rPr>
            </w:pPr>
            <w:proofErr w:type="spellStart"/>
            <w:r w:rsidRPr="00BE6AEA">
              <w:rPr>
                <w:color w:val="0070C0"/>
              </w:rPr>
              <w:t>XP_SpezExterneReferenz</w:t>
            </w:r>
            <w:proofErr w:type="spellEnd"/>
            <w:r>
              <w:t xml:space="preserve">, </w:t>
            </w:r>
            <w:r w:rsidRPr="00BE6AEA">
              <w:rPr>
                <w:color w:val="0070C0"/>
              </w:rPr>
              <w:t xml:space="preserve">typ = </w:t>
            </w:r>
            <w:r>
              <w:rPr>
                <w:color w:val="0070C0"/>
              </w:rPr>
              <w:t>1060</w:t>
            </w:r>
          </w:p>
          <w:p w:rsidR="00BE6AEA" w:rsidRPr="00BE6AEA" w:rsidRDefault="00127A1F" w:rsidP="00127A1F">
            <w:pPr>
              <w:rPr>
                <w:color w:val="0070C0"/>
              </w:rPr>
            </w:pPr>
            <w:proofErr w:type="spellStart"/>
            <w:r w:rsidRPr="00BE6AEA">
              <w:rPr>
                <w:color w:val="0070C0"/>
              </w:rPr>
              <w:t>XP_SpezExterneReferenz</w:t>
            </w:r>
            <w:proofErr w:type="spellEnd"/>
            <w:r>
              <w:t xml:space="preserve">, </w:t>
            </w:r>
            <w:r w:rsidRPr="00BE6AEA">
              <w:rPr>
                <w:color w:val="0070C0"/>
              </w:rPr>
              <w:t xml:space="preserve">typ = </w:t>
            </w:r>
            <w:r>
              <w:rPr>
                <w:color w:val="0070C0"/>
              </w:rPr>
              <w:t>2300</w:t>
            </w:r>
          </w:p>
        </w:tc>
      </w:tr>
      <w:tr w:rsidR="00127A1F" w:rsidTr="006D3C63">
        <w:tc>
          <w:tcPr>
            <w:tcW w:w="736" w:type="dxa"/>
          </w:tcPr>
          <w:p w:rsidR="00127A1F" w:rsidRDefault="00127A1F">
            <w:r>
              <w:t>035</w:t>
            </w:r>
          </w:p>
        </w:tc>
        <w:tc>
          <w:tcPr>
            <w:tcW w:w="3278" w:type="dxa"/>
          </w:tcPr>
          <w:p w:rsidR="00127A1F" w:rsidRDefault="00127A1F" w:rsidP="00571DA5">
            <w:pPr>
              <w:tabs>
                <w:tab w:val="center" w:pos="1530"/>
              </w:tabs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FP_Plan</w:t>
            </w:r>
            <w:proofErr w:type="spellEnd"/>
          </w:p>
        </w:tc>
        <w:tc>
          <w:tcPr>
            <w:tcW w:w="3361" w:type="dxa"/>
          </w:tcPr>
          <w:p w:rsidR="00127A1F" w:rsidRDefault="00127A1F" w:rsidP="008E4250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refUmweltbericht</w:t>
            </w:r>
            <w:proofErr w:type="spellEnd"/>
          </w:p>
          <w:p w:rsidR="00127A1F" w:rsidRDefault="00127A1F" w:rsidP="008E4250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refErlaeuterung</w:t>
            </w:r>
            <w:proofErr w:type="spellEnd"/>
          </w:p>
        </w:tc>
        <w:tc>
          <w:tcPr>
            <w:tcW w:w="7475" w:type="dxa"/>
          </w:tcPr>
          <w:p w:rsidR="00127A1F" w:rsidRDefault="00127A1F" w:rsidP="00127A1F">
            <w:pPr>
              <w:rPr>
                <w:color w:val="0070C0"/>
              </w:rPr>
            </w:pPr>
            <w:proofErr w:type="spellStart"/>
            <w:r w:rsidRPr="00BE6AEA">
              <w:rPr>
                <w:color w:val="0070C0"/>
              </w:rPr>
              <w:t>XP_SpezExterneReferenz</w:t>
            </w:r>
            <w:proofErr w:type="spellEnd"/>
            <w:r>
              <w:t xml:space="preserve">, </w:t>
            </w:r>
            <w:r w:rsidRPr="00BE6AEA">
              <w:rPr>
                <w:color w:val="0070C0"/>
              </w:rPr>
              <w:t xml:space="preserve">typ = </w:t>
            </w:r>
            <w:r>
              <w:rPr>
                <w:color w:val="0070C0"/>
              </w:rPr>
              <w:t>1050</w:t>
            </w:r>
          </w:p>
          <w:p w:rsidR="00127A1F" w:rsidRPr="00BE6AEA" w:rsidRDefault="00127A1F" w:rsidP="00BE6AEA">
            <w:pPr>
              <w:rPr>
                <w:color w:val="0070C0"/>
              </w:rPr>
            </w:pPr>
            <w:proofErr w:type="spellStart"/>
            <w:r w:rsidRPr="00BE6AEA">
              <w:rPr>
                <w:color w:val="0070C0"/>
              </w:rPr>
              <w:t>XP_SpezExterneReferenz</w:t>
            </w:r>
            <w:proofErr w:type="spellEnd"/>
            <w:r>
              <w:t xml:space="preserve">, </w:t>
            </w:r>
            <w:r w:rsidRPr="00BE6AEA">
              <w:rPr>
                <w:color w:val="0070C0"/>
              </w:rPr>
              <w:t xml:space="preserve">typ = </w:t>
            </w:r>
            <w:r>
              <w:rPr>
                <w:color w:val="0070C0"/>
              </w:rPr>
              <w:t>1080</w:t>
            </w:r>
          </w:p>
        </w:tc>
      </w:tr>
      <w:tr w:rsidR="00127A1F" w:rsidTr="006D3C63">
        <w:tc>
          <w:tcPr>
            <w:tcW w:w="736" w:type="dxa"/>
          </w:tcPr>
          <w:p w:rsidR="00127A1F" w:rsidRDefault="00127A1F">
            <w:r>
              <w:t>035</w:t>
            </w:r>
          </w:p>
          <w:p w:rsidR="00EA20F7" w:rsidRDefault="00EA20F7">
            <w:r>
              <w:t>036</w:t>
            </w:r>
          </w:p>
          <w:p w:rsidR="00EA20F7" w:rsidRDefault="00EA20F7">
            <w:r>
              <w:t>037</w:t>
            </w:r>
          </w:p>
        </w:tc>
        <w:tc>
          <w:tcPr>
            <w:tcW w:w="3278" w:type="dxa"/>
          </w:tcPr>
          <w:p w:rsidR="00127A1F" w:rsidRDefault="00127A1F" w:rsidP="00571DA5">
            <w:pPr>
              <w:tabs>
                <w:tab w:val="center" w:pos="1530"/>
              </w:tabs>
              <w:rPr>
                <w:color w:val="FF0000"/>
              </w:rPr>
            </w:pPr>
            <w:r>
              <w:rPr>
                <w:color w:val="FF0000"/>
              </w:rPr>
              <w:t xml:space="preserve">Alle von </w:t>
            </w:r>
            <w:proofErr w:type="spellStart"/>
            <w:r>
              <w:rPr>
                <w:color w:val="FF0000"/>
              </w:rPr>
              <w:t>BP_Objekt</w:t>
            </w:r>
            <w:proofErr w:type="spellEnd"/>
            <w:r>
              <w:rPr>
                <w:color w:val="FF0000"/>
              </w:rPr>
              <w:t xml:space="preserve">, </w:t>
            </w:r>
            <w:proofErr w:type="spellStart"/>
            <w:r>
              <w:rPr>
                <w:color w:val="FF0000"/>
              </w:rPr>
              <w:t>FP_Objekt</w:t>
            </w:r>
            <w:proofErr w:type="spellEnd"/>
            <w:r>
              <w:rPr>
                <w:color w:val="FF0000"/>
              </w:rPr>
              <w:t xml:space="preserve"> und </w:t>
            </w:r>
            <w:proofErr w:type="spellStart"/>
            <w:r>
              <w:rPr>
                <w:color w:val="FF0000"/>
              </w:rPr>
              <w:t>SO_Objekt</w:t>
            </w:r>
            <w:proofErr w:type="spellEnd"/>
            <w:r>
              <w:rPr>
                <w:color w:val="FF0000"/>
              </w:rPr>
              <w:t xml:space="preserve"> abgeleitete Objekte</w:t>
            </w:r>
          </w:p>
        </w:tc>
        <w:tc>
          <w:tcPr>
            <w:tcW w:w="3361" w:type="dxa"/>
          </w:tcPr>
          <w:p w:rsidR="00127A1F" w:rsidRDefault="00127A1F" w:rsidP="00127A1F">
            <w:pPr>
              <w:rPr>
                <w:color w:val="FF0000"/>
              </w:rPr>
            </w:pPr>
            <w:r>
              <w:rPr>
                <w:color w:val="FF0000"/>
              </w:rPr>
              <w:t>rechtsverbindlich</w:t>
            </w:r>
          </w:p>
          <w:p w:rsidR="00127A1F" w:rsidRDefault="00127A1F" w:rsidP="008E4250">
            <w:pPr>
              <w:rPr>
                <w:color w:val="FF0000"/>
              </w:rPr>
            </w:pPr>
            <w:r>
              <w:rPr>
                <w:color w:val="FF0000"/>
              </w:rPr>
              <w:t>informell</w:t>
            </w:r>
          </w:p>
        </w:tc>
        <w:tc>
          <w:tcPr>
            <w:tcW w:w="7475" w:type="dxa"/>
          </w:tcPr>
          <w:p w:rsidR="00127A1F" w:rsidRDefault="00127A1F" w:rsidP="00127A1F">
            <w:pPr>
              <w:rPr>
                <w:color w:val="0070C0"/>
              </w:rPr>
            </w:pPr>
            <w:proofErr w:type="spellStart"/>
            <w:r w:rsidRPr="00BE6AEA">
              <w:rPr>
                <w:color w:val="0070C0"/>
              </w:rPr>
              <w:t>XP_SpezExterneReferenz</w:t>
            </w:r>
            <w:proofErr w:type="spellEnd"/>
            <w:r>
              <w:t xml:space="preserve">, </w:t>
            </w:r>
            <w:r w:rsidRPr="00BE6AEA">
              <w:rPr>
                <w:color w:val="0070C0"/>
              </w:rPr>
              <w:t>typ = 9998</w:t>
            </w:r>
          </w:p>
          <w:p w:rsidR="00127A1F" w:rsidRPr="00BE6AEA" w:rsidRDefault="00127A1F" w:rsidP="00127A1F">
            <w:pPr>
              <w:rPr>
                <w:color w:val="0070C0"/>
              </w:rPr>
            </w:pPr>
            <w:proofErr w:type="spellStart"/>
            <w:r w:rsidRPr="00BE6AEA">
              <w:rPr>
                <w:color w:val="0070C0"/>
              </w:rPr>
              <w:t>XP_SpezExterneReferenz</w:t>
            </w:r>
            <w:proofErr w:type="spellEnd"/>
            <w:r>
              <w:t xml:space="preserve">, </w:t>
            </w:r>
            <w:r>
              <w:rPr>
                <w:color w:val="0070C0"/>
              </w:rPr>
              <w:t>typ = 9999</w:t>
            </w:r>
          </w:p>
        </w:tc>
      </w:tr>
      <w:tr w:rsidR="00EA20F7" w:rsidTr="006D3C63">
        <w:tc>
          <w:tcPr>
            <w:tcW w:w="736" w:type="dxa"/>
          </w:tcPr>
          <w:p w:rsidR="00EA20F7" w:rsidRDefault="00EA20F7">
            <w:r>
              <w:t>046</w:t>
            </w:r>
          </w:p>
        </w:tc>
        <w:tc>
          <w:tcPr>
            <w:tcW w:w="3278" w:type="dxa"/>
          </w:tcPr>
          <w:p w:rsidR="00EA20F7" w:rsidRDefault="00EA20F7" w:rsidP="00571DA5">
            <w:pPr>
              <w:tabs>
                <w:tab w:val="center" w:pos="1530"/>
              </w:tabs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FP_AufschuettungsFlaeche</w:t>
            </w:r>
            <w:proofErr w:type="spellEnd"/>
          </w:p>
          <w:p w:rsidR="00EA20F7" w:rsidRDefault="00EA20F7" w:rsidP="00571DA5">
            <w:pPr>
              <w:tabs>
                <w:tab w:val="center" w:pos="1530"/>
              </w:tabs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FP_AbgrabungsFlaeche</w:t>
            </w:r>
            <w:proofErr w:type="spellEnd"/>
          </w:p>
          <w:p w:rsidR="00EA20F7" w:rsidRDefault="00EA20F7" w:rsidP="00571DA5">
            <w:pPr>
              <w:tabs>
                <w:tab w:val="center" w:pos="1530"/>
              </w:tabs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FP_BodenschaetzeFlaeche</w:t>
            </w:r>
            <w:proofErr w:type="spellEnd"/>
          </w:p>
        </w:tc>
        <w:tc>
          <w:tcPr>
            <w:tcW w:w="3361" w:type="dxa"/>
          </w:tcPr>
          <w:p w:rsidR="00EA20F7" w:rsidRDefault="00EA20F7" w:rsidP="00127A1F">
            <w:pPr>
              <w:rPr>
                <w:color w:val="FF0000"/>
              </w:rPr>
            </w:pPr>
          </w:p>
        </w:tc>
        <w:tc>
          <w:tcPr>
            <w:tcW w:w="7475" w:type="dxa"/>
          </w:tcPr>
          <w:p w:rsidR="00EA20F7" w:rsidRDefault="00EA20F7" w:rsidP="00127A1F">
            <w:pPr>
              <w:rPr>
                <w:color w:val="0070C0"/>
              </w:rPr>
            </w:pPr>
            <w:r w:rsidRPr="006D3C63">
              <w:t xml:space="preserve">Umwandlung in </w:t>
            </w:r>
            <w:proofErr w:type="spellStart"/>
            <w:r>
              <w:rPr>
                <w:color w:val="0070C0"/>
              </w:rPr>
              <w:t>FP_Aufschuettung</w:t>
            </w:r>
            <w:proofErr w:type="spellEnd"/>
          </w:p>
          <w:p w:rsidR="00EA20F7" w:rsidRDefault="00EA20F7" w:rsidP="00127A1F">
            <w:pPr>
              <w:rPr>
                <w:color w:val="0070C0"/>
              </w:rPr>
            </w:pPr>
            <w:r w:rsidRPr="006D3C63">
              <w:t xml:space="preserve">Umwandlung in </w:t>
            </w:r>
            <w:proofErr w:type="spellStart"/>
            <w:r>
              <w:rPr>
                <w:color w:val="0070C0"/>
              </w:rPr>
              <w:t>FP_Abgrabung</w:t>
            </w:r>
            <w:proofErr w:type="spellEnd"/>
          </w:p>
          <w:p w:rsidR="00EA20F7" w:rsidRPr="00BE6AEA" w:rsidRDefault="00EA20F7" w:rsidP="00127A1F">
            <w:pPr>
              <w:rPr>
                <w:color w:val="0070C0"/>
              </w:rPr>
            </w:pPr>
            <w:r w:rsidRPr="006D3C63">
              <w:t xml:space="preserve">Umwandlung in </w:t>
            </w:r>
            <w:r>
              <w:rPr>
                <w:color w:val="0070C0"/>
              </w:rPr>
              <w:t>FP_Bodenschaetze</w:t>
            </w:r>
          </w:p>
        </w:tc>
      </w:tr>
      <w:tr w:rsidR="00635B88" w:rsidTr="006D3C63">
        <w:tc>
          <w:tcPr>
            <w:tcW w:w="736" w:type="dxa"/>
          </w:tcPr>
          <w:p w:rsidR="00635B88" w:rsidRDefault="00635B88">
            <w:r>
              <w:t>O53</w:t>
            </w:r>
          </w:p>
        </w:tc>
        <w:tc>
          <w:tcPr>
            <w:tcW w:w="3278" w:type="dxa"/>
          </w:tcPr>
          <w:p w:rsidR="00635B88" w:rsidRDefault="00A121B0" w:rsidP="00571DA5">
            <w:pPr>
              <w:tabs>
                <w:tab w:val="center" w:pos="1530"/>
              </w:tabs>
              <w:rPr>
                <w:color w:val="FF0000"/>
              </w:rPr>
            </w:pPr>
            <w:r>
              <w:rPr>
                <w:color w:val="FF0000"/>
              </w:rPr>
              <w:t xml:space="preserve">Alle von </w:t>
            </w:r>
            <w:proofErr w:type="spellStart"/>
            <w:r>
              <w:rPr>
                <w:color w:val="FF0000"/>
              </w:rPr>
              <w:t>BP_Objekt</w:t>
            </w:r>
            <w:proofErr w:type="spellEnd"/>
            <w:r>
              <w:rPr>
                <w:color w:val="FF0000"/>
              </w:rPr>
              <w:t xml:space="preserve">, </w:t>
            </w:r>
            <w:proofErr w:type="spellStart"/>
            <w:r>
              <w:rPr>
                <w:color w:val="FF0000"/>
              </w:rPr>
              <w:t>FP_Objekt</w:t>
            </w:r>
            <w:proofErr w:type="spellEnd"/>
            <w:r>
              <w:rPr>
                <w:color w:val="FF0000"/>
              </w:rPr>
              <w:t xml:space="preserve"> und </w:t>
            </w:r>
            <w:proofErr w:type="spellStart"/>
            <w:r>
              <w:rPr>
                <w:color w:val="FF0000"/>
              </w:rPr>
              <w:t>SO_Objekt</w:t>
            </w:r>
            <w:proofErr w:type="spellEnd"/>
            <w:r>
              <w:rPr>
                <w:color w:val="FF0000"/>
              </w:rPr>
              <w:t xml:space="preserve"> abgeleitete Objekte</w:t>
            </w:r>
          </w:p>
        </w:tc>
        <w:tc>
          <w:tcPr>
            <w:tcW w:w="3361" w:type="dxa"/>
          </w:tcPr>
          <w:p w:rsidR="00635B88" w:rsidRDefault="00A121B0" w:rsidP="00127A1F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textSchluessel</w:t>
            </w:r>
            <w:proofErr w:type="spellEnd"/>
          </w:p>
        </w:tc>
        <w:tc>
          <w:tcPr>
            <w:tcW w:w="7475" w:type="dxa"/>
          </w:tcPr>
          <w:p w:rsidR="00635B88" w:rsidRDefault="00A121B0" w:rsidP="00127A1F">
            <w:pPr>
              <w:rPr>
                <w:color w:val="0070C0"/>
              </w:rPr>
            </w:pPr>
            <w:r w:rsidRPr="006D3C63">
              <w:t xml:space="preserve">Umwandlung in ein Objekt </w:t>
            </w:r>
            <w:proofErr w:type="spellStart"/>
            <w:r>
              <w:rPr>
                <w:color w:val="0070C0"/>
              </w:rPr>
              <w:t>BP_TextAbschnitt</w:t>
            </w:r>
            <w:proofErr w:type="spellEnd"/>
            <w:r>
              <w:rPr>
                <w:color w:val="0070C0"/>
              </w:rPr>
              <w:t xml:space="preserve"> / </w:t>
            </w:r>
            <w:proofErr w:type="spellStart"/>
            <w:r>
              <w:rPr>
                <w:color w:val="0070C0"/>
              </w:rPr>
              <w:t>FP_TextAbschnitt</w:t>
            </w:r>
            <w:proofErr w:type="spellEnd"/>
            <w:r>
              <w:rPr>
                <w:color w:val="0070C0"/>
              </w:rPr>
              <w:t xml:space="preserve"> / </w:t>
            </w:r>
            <w:proofErr w:type="spellStart"/>
            <w:r>
              <w:rPr>
                <w:color w:val="0070C0"/>
              </w:rPr>
              <w:t>SO_TextAbschnitt</w:t>
            </w:r>
            <w:proofErr w:type="spellEnd"/>
          </w:p>
          <w:p w:rsidR="00A121B0" w:rsidRDefault="00A121B0" w:rsidP="00A121B0">
            <w:pPr>
              <w:pStyle w:val="Listenabsatz"/>
              <w:numPr>
                <w:ilvl w:val="0"/>
                <w:numId w:val="1"/>
              </w:num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rechtscharakter</w:t>
            </w:r>
            <w:proofErr w:type="spellEnd"/>
            <w:r>
              <w:rPr>
                <w:color w:val="0070C0"/>
              </w:rPr>
              <w:t xml:space="preserve"> = </w:t>
            </w:r>
            <w:proofErr w:type="spellStart"/>
            <w:r>
              <w:rPr>
                <w:color w:val="0070C0"/>
              </w:rPr>
              <w:t>rechtscharakter</w:t>
            </w:r>
            <w:proofErr w:type="spellEnd"/>
            <w:r>
              <w:rPr>
                <w:color w:val="0070C0"/>
              </w:rPr>
              <w:t xml:space="preserve"> des </w:t>
            </w:r>
            <w:proofErr w:type="spellStart"/>
            <w:r>
              <w:rPr>
                <w:color w:val="0070C0"/>
              </w:rPr>
              <w:t>zug</w:t>
            </w:r>
            <w:proofErr w:type="spellEnd"/>
            <w:r>
              <w:rPr>
                <w:color w:val="0070C0"/>
              </w:rPr>
              <w:t>. XPlanung-Objektes</w:t>
            </w:r>
          </w:p>
          <w:p w:rsidR="00A121B0" w:rsidRPr="00A121B0" w:rsidRDefault="00A121B0" w:rsidP="00A121B0">
            <w:pPr>
              <w:pStyle w:val="Listenabsatz"/>
              <w:numPr>
                <w:ilvl w:val="0"/>
                <w:numId w:val="1"/>
              </w:num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schluessel</w:t>
            </w:r>
            <w:proofErr w:type="spellEnd"/>
            <w:r>
              <w:rPr>
                <w:color w:val="0070C0"/>
              </w:rPr>
              <w:t xml:space="preserve"> = </w:t>
            </w:r>
            <w:proofErr w:type="spellStart"/>
            <w:r>
              <w:rPr>
                <w:color w:val="0070C0"/>
              </w:rPr>
              <w:t>textSchluessel</w:t>
            </w:r>
            <w:proofErr w:type="spellEnd"/>
            <w:r>
              <w:rPr>
                <w:color w:val="0070C0"/>
              </w:rPr>
              <w:t xml:space="preserve"> </w:t>
            </w:r>
          </w:p>
        </w:tc>
      </w:tr>
      <w:tr w:rsidR="00A121B0" w:rsidTr="006D3C63">
        <w:tc>
          <w:tcPr>
            <w:tcW w:w="736" w:type="dxa"/>
          </w:tcPr>
          <w:p w:rsidR="00A121B0" w:rsidRDefault="00A121B0">
            <w:r>
              <w:t>053</w:t>
            </w:r>
          </w:p>
        </w:tc>
        <w:tc>
          <w:tcPr>
            <w:tcW w:w="3278" w:type="dxa"/>
          </w:tcPr>
          <w:p w:rsidR="00A121B0" w:rsidRDefault="00A121B0" w:rsidP="00571DA5">
            <w:pPr>
              <w:tabs>
                <w:tab w:val="center" w:pos="1530"/>
              </w:tabs>
              <w:rPr>
                <w:color w:val="FF0000"/>
              </w:rPr>
            </w:pPr>
            <w:r>
              <w:rPr>
                <w:color w:val="FF0000"/>
              </w:rPr>
              <w:t xml:space="preserve">Alle von </w:t>
            </w:r>
            <w:proofErr w:type="spellStart"/>
            <w:r>
              <w:rPr>
                <w:color w:val="FF0000"/>
              </w:rPr>
              <w:t>BP_Objekt</w:t>
            </w:r>
            <w:proofErr w:type="spellEnd"/>
            <w:r>
              <w:rPr>
                <w:color w:val="FF0000"/>
              </w:rPr>
              <w:t xml:space="preserve">, </w:t>
            </w:r>
            <w:proofErr w:type="spellStart"/>
            <w:r>
              <w:rPr>
                <w:color w:val="FF0000"/>
              </w:rPr>
              <w:t>FP_Objekt</w:t>
            </w:r>
            <w:proofErr w:type="spellEnd"/>
            <w:r>
              <w:rPr>
                <w:color w:val="FF0000"/>
              </w:rPr>
              <w:t xml:space="preserve"> und </w:t>
            </w:r>
            <w:proofErr w:type="spellStart"/>
            <w:r>
              <w:rPr>
                <w:color w:val="FF0000"/>
              </w:rPr>
              <w:t>SO_Objekt</w:t>
            </w:r>
            <w:proofErr w:type="spellEnd"/>
            <w:r>
              <w:rPr>
                <w:color w:val="FF0000"/>
              </w:rPr>
              <w:t xml:space="preserve"> abgeleitete Objekte</w:t>
            </w:r>
          </w:p>
        </w:tc>
        <w:tc>
          <w:tcPr>
            <w:tcW w:w="3361" w:type="dxa"/>
          </w:tcPr>
          <w:p w:rsidR="00A121B0" w:rsidRDefault="00A121B0" w:rsidP="00127A1F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textSchluesselBegruendung</w:t>
            </w:r>
            <w:proofErr w:type="spellEnd"/>
          </w:p>
        </w:tc>
        <w:tc>
          <w:tcPr>
            <w:tcW w:w="7475" w:type="dxa"/>
          </w:tcPr>
          <w:p w:rsidR="00A121B0" w:rsidRDefault="00A121B0" w:rsidP="00127A1F">
            <w:pPr>
              <w:rPr>
                <w:color w:val="0070C0"/>
              </w:rPr>
            </w:pPr>
            <w:r w:rsidRPr="006D3C63">
              <w:t xml:space="preserve">Umwandlung in ein Objekt </w:t>
            </w:r>
            <w:proofErr w:type="spellStart"/>
            <w:r>
              <w:rPr>
                <w:color w:val="0070C0"/>
              </w:rPr>
              <w:t>XP_BegruendungAbschnitt</w:t>
            </w:r>
            <w:proofErr w:type="spellEnd"/>
            <w:r>
              <w:rPr>
                <w:color w:val="0070C0"/>
              </w:rPr>
              <w:t xml:space="preserve"> mit </w:t>
            </w:r>
          </w:p>
          <w:p w:rsidR="00A121B0" w:rsidRPr="00A121B0" w:rsidRDefault="00A121B0" w:rsidP="00A121B0">
            <w:pPr>
              <w:pStyle w:val="Listenabsatz"/>
              <w:numPr>
                <w:ilvl w:val="0"/>
                <w:numId w:val="2"/>
              </w:num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schluessel</w:t>
            </w:r>
            <w:proofErr w:type="spellEnd"/>
            <w:r>
              <w:rPr>
                <w:color w:val="0070C0"/>
              </w:rPr>
              <w:t xml:space="preserve"> = </w:t>
            </w:r>
            <w:proofErr w:type="spellStart"/>
            <w:r>
              <w:rPr>
                <w:color w:val="0070C0"/>
              </w:rPr>
              <w:t>textSchluesselbegruendung</w:t>
            </w:r>
            <w:proofErr w:type="spellEnd"/>
          </w:p>
        </w:tc>
      </w:tr>
      <w:tr w:rsidR="00A121B0" w:rsidTr="006D3C63">
        <w:tc>
          <w:tcPr>
            <w:tcW w:w="736" w:type="dxa"/>
          </w:tcPr>
          <w:p w:rsidR="00A121B0" w:rsidRDefault="00A121B0">
            <w:r>
              <w:t>054</w:t>
            </w:r>
          </w:p>
        </w:tc>
        <w:tc>
          <w:tcPr>
            <w:tcW w:w="3278" w:type="dxa"/>
          </w:tcPr>
          <w:p w:rsidR="00A121B0" w:rsidRDefault="00A121B0" w:rsidP="00571DA5">
            <w:pPr>
              <w:tabs>
                <w:tab w:val="center" w:pos="1530"/>
              </w:tabs>
              <w:rPr>
                <w:color w:val="FF0000"/>
              </w:rPr>
            </w:pPr>
            <w:r>
              <w:rPr>
                <w:color w:val="FF0000"/>
              </w:rPr>
              <w:t xml:space="preserve">Alle von </w:t>
            </w:r>
            <w:proofErr w:type="spellStart"/>
            <w:r>
              <w:rPr>
                <w:color w:val="FF0000"/>
              </w:rPr>
              <w:t>BP_Objekt</w:t>
            </w:r>
            <w:proofErr w:type="spellEnd"/>
            <w:r>
              <w:rPr>
                <w:color w:val="FF0000"/>
              </w:rPr>
              <w:t xml:space="preserve">, </w:t>
            </w:r>
            <w:proofErr w:type="spellStart"/>
            <w:r>
              <w:rPr>
                <w:color w:val="FF0000"/>
              </w:rPr>
              <w:t>FP_Objekt</w:t>
            </w:r>
            <w:proofErr w:type="spellEnd"/>
            <w:r>
              <w:rPr>
                <w:color w:val="FF0000"/>
              </w:rPr>
              <w:t xml:space="preserve"> und </w:t>
            </w:r>
            <w:proofErr w:type="spellStart"/>
            <w:r>
              <w:rPr>
                <w:color w:val="FF0000"/>
              </w:rPr>
              <w:t>SO_Objekt</w:t>
            </w:r>
            <w:proofErr w:type="spellEnd"/>
            <w:r>
              <w:rPr>
                <w:color w:val="FF0000"/>
              </w:rPr>
              <w:t xml:space="preserve"> abgeleitete Objekte</w:t>
            </w:r>
          </w:p>
        </w:tc>
        <w:tc>
          <w:tcPr>
            <w:tcW w:w="10836" w:type="dxa"/>
            <w:gridSpan w:val="2"/>
          </w:tcPr>
          <w:p w:rsidR="00A121B0" w:rsidRDefault="00A121B0" w:rsidP="00127A1F">
            <w:pPr>
              <w:rPr>
                <w:color w:val="0070C0"/>
              </w:rPr>
            </w:pPr>
            <w:r w:rsidRPr="006D3C63">
              <w:t>Überprüfen, ob ein Objekt zu mehreren Planbereichen gehört</w:t>
            </w:r>
          </w:p>
        </w:tc>
      </w:tr>
      <w:tr w:rsidR="006D3C63" w:rsidTr="006D3C63">
        <w:tc>
          <w:tcPr>
            <w:tcW w:w="736" w:type="dxa"/>
          </w:tcPr>
          <w:p w:rsidR="006D3C63" w:rsidRDefault="006D3C63">
            <w:r>
              <w:t>055</w:t>
            </w:r>
          </w:p>
        </w:tc>
        <w:tc>
          <w:tcPr>
            <w:tcW w:w="3278" w:type="dxa"/>
          </w:tcPr>
          <w:p w:rsidR="006D3C63" w:rsidRDefault="006D3C63" w:rsidP="00571DA5">
            <w:pPr>
              <w:tabs>
                <w:tab w:val="center" w:pos="1530"/>
              </w:tabs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BP_RasterplanAenderung</w:t>
            </w:r>
            <w:proofErr w:type="spellEnd"/>
            <w:r>
              <w:rPr>
                <w:color w:val="FF0000"/>
              </w:rPr>
              <w:t xml:space="preserve">, </w:t>
            </w:r>
            <w:proofErr w:type="spellStart"/>
            <w:r>
              <w:rPr>
                <w:color w:val="FF0000"/>
              </w:rPr>
              <w:t>FP_RasterplanAenderung</w:t>
            </w:r>
            <w:proofErr w:type="spellEnd"/>
            <w:r>
              <w:rPr>
                <w:color w:val="FF0000"/>
              </w:rPr>
              <w:t xml:space="preserve">, </w:t>
            </w:r>
            <w:proofErr w:type="spellStart"/>
            <w:r>
              <w:rPr>
                <w:color w:val="FF0000"/>
              </w:rPr>
              <w:t>SO_RasterplanAenderung</w:t>
            </w:r>
            <w:proofErr w:type="spellEnd"/>
          </w:p>
        </w:tc>
        <w:tc>
          <w:tcPr>
            <w:tcW w:w="10836" w:type="dxa"/>
            <w:gridSpan w:val="2"/>
          </w:tcPr>
          <w:p w:rsidR="006D3C63" w:rsidRDefault="006D3C63" w:rsidP="00127A1F">
            <w:pPr>
              <w:rPr>
                <w:color w:val="0070C0"/>
              </w:rPr>
            </w:pPr>
            <w:r w:rsidRPr="006D3C63">
              <w:t>Prüfen ob eine der Klassen verwendet wird</w:t>
            </w:r>
          </w:p>
        </w:tc>
      </w:tr>
      <w:tr w:rsidR="006D3C63" w:rsidTr="006D3C63">
        <w:tc>
          <w:tcPr>
            <w:tcW w:w="736" w:type="dxa"/>
          </w:tcPr>
          <w:p w:rsidR="006D3C63" w:rsidRDefault="006D3C63">
            <w:r>
              <w:t>057</w:t>
            </w:r>
          </w:p>
        </w:tc>
        <w:tc>
          <w:tcPr>
            <w:tcW w:w="3278" w:type="dxa"/>
          </w:tcPr>
          <w:p w:rsidR="006D3C63" w:rsidRDefault="006D3C63" w:rsidP="00571DA5">
            <w:pPr>
              <w:tabs>
                <w:tab w:val="center" w:pos="1530"/>
              </w:tabs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BP_VerEntsorgung</w:t>
            </w:r>
            <w:proofErr w:type="spellEnd"/>
            <w:r>
              <w:rPr>
                <w:color w:val="FF0000"/>
              </w:rPr>
              <w:t xml:space="preserve">, </w:t>
            </w:r>
            <w:proofErr w:type="spellStart"/>
            <w:r>
              <w:rPr>
                <w:color w:val="FF0000"/>
              </w:rPr>
              <w:t>FP_VerEntsorgung</w:t>
            </w:r>
            <w:proofErr w:type="spellEnd"/>
          </w:p>
        </w:tc>
        <w:tc>
          <w:tcPr>
            <w:tcW w:w="3361" w:type="dxa"/>
          </w:tcPr>
          <w:p w:rsidR="006D3C63" w:rsidRDefault="006D3C63" w:rsidP="00127A1F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zweckbestimmung</w:t>
            </w:r>
            <w:proofErr w:type="spellEnd"/>
          </w:p>
        </w:tc>
        <w:tc>
          <w:tcPr>
            <w:tcW w:w="7475" w:type="dxa"/>
          </w:tcPr>
          <w:p w:rsidR="006D3C63" w:rsidRDefault="006D3C63" w:rsidP="00127A1F">
            <w:pPr>
              <w:rPr>
                <w:color w:val="0070C0"/>
              </w:rPr>
            </w:pPr>
            <w:r w:rsidRPr="006D3C63">
              <w:t xml:space="preserve">Code </w:t>
            </w:r>
            <w:r>
              <w:rPr>
                <w:color w:val="0070C0"/>
              </w:rPr>
              <w:t xml:space="preserve">10010 </w:t>
            </w:r>
            <w:r w:rsidRPr="006D3C63">
              <w:rPr>
                <w:color w:val="0070C0"/>
              </w:rPr>
              <w:sym w:font="Wingdings" w:char="F0E0"/>
            </w:r>
            <w:r>
              <w:rPr>
                <w:color w:val="0070C0"/>
              </w:rPr>
              <w:t xml:space="preserve"> 100010</w:t>
            </w:r>
          </w:p>
          <w:p w:rsidR="006D3C63" w:rsidRDefault="006D3C63" w:rsidP="00127A1F">
            <w:pPr>
              <w:rPr>
                <w:color w:val="0070C0"/>
              </w:rPr>
            </w:pPr>
            <w:r w:rsidRPr="00230288">
              <w:rPr>
                <w:color w:val="000000" w:themeColor="text1"/>
              </w:rPr>
              <w:t xml:space="preserve">Code </w:t>
            </w:r>
            <w:r>
              <w:rPr>
                <w:color w:val="0070C0"/>
              </w:rPr>
              <w:t xml:space="preserve">28000 </w:t>
            </w:r>
            <w:r w:rsidRPr="006D3C63">
              <w:rPr>
                <w:color w:val="0070C0"/>
              </w:rPr>
              <w:sym w:font="Wingdings" w:char="F0E0"/>
            </w:r>
            <w:r>
              <w:rPr>
                <w:color w:val="0070C0"/>
              </w:rPr>
              <w:t xml:space="preserve"> 10003</w:t>
            </w:r>
          </w:p>
          <w:p w:rsidR="006D3C63" w:rsidRDefault="006D3C63" w:rsidP="00127A1F">
            <w:pPr>
              <w:rPr>
                <w:color w:val="0070C0"/>
              </w:rPr>
            </w:pPr>
            <w:r w:rsidRPr="00230288">
              <w:rPr>
                <w:color w:val="000000" w:themeColor="text1"/>
              </w:rPr>
              <w:t xml:space="preserve">Code </w:t>
            </w:r>
            <w:r>
              <w:rPr>
                <w:color w:val="0070C0"/>
              </w:rPr>
              <w:t xml:space="preserve">28001 </w:t>
            </w:r>
            <w:r w:rsidRPr="006D3C63">
              <w:rPr>
                <w:color w:val="0070C0"/>
              </w:rPr>
              <w:sym w:font="Wingdings" w:char="F0E0"/>
            </w:r>
            <w:r>
              <w:rPr>
                <w:color w:val="0070C0"/>
              </w:rPr>
              <w:t xml:space="preserve"> 10002</w:t>
            </w:r>
          </w:p>
          <w:p w:rsidR="006D3C63" w:rsidRDefault="006D3C63" w:rsidP="00127A1F">
            <w:pPr>
              <w:rPr>
                <w:color w:val="0070C0"/>
              </w:rPr>
            </w:pPr>
            <w:r>
              <w:rPr>
                <w:color w:val="0070C0"/>
              </w:rPr>
              <w:lastRenderedPageBreak/>
              <w:t xml:space="preserve">Code 28002 </w:t>
            </w:r>
            <w:r w:rsidRPr="006D3C63">
              <w:rPr>
                <w:color w:val="0070C0"/>
              </w:rPr>
              <w:sym w:font="Wingdings" w:char="F0E0"/>
            </w:r>
            <w:r>
              <w:rPr>
                <w:color w:val="0070C0"/>
              </w:rPr>
              <w:t xml:space="preserve"> 10007</w:t>
            </w:r>
          </w:p>
          <w:p w:rsidR="006D3C63" w:rsidRDefault="006D3C63" w:rsidP="00127A1F">
            <w:pPr>
              <w:rPr>
                <w:color w:val="0070C0"/>
              </w:rPr>
            </w:pPr>
            <w:r>
              <w:rPr>
                <w:color w:val="0070C0"/>
              </w:rPr>
              <w:t xml:space="preserve">Code 28003 </w:t>
            </w:r>
            <w:r w:rsidRPr="006D3C63">
              <w:rPr>
                <w:color w:val="0070C0"/>
              </w:rPr>
              <w:sym w:font="Wingdings" w:char="F0E0"/>
            </w:r>
            <w:r>
              <w:rPr>
                <w:color w:val="0070C0"/>
              </w:rPr>
              <w:t xml:space="preserve"> 10004</w:t>
            </w:r>
          </w:p>
          <w:p w:rsidR="006D3C63" w:rsidRDefault="006D3C63" w:rsidP="00127A1F">
            <w:pPr>
              <w:rPr>
                <w:color w:val="0070C0"/>
              </w:rPr>
            </w:pPr>
            <w:r>
              <w:rPr>
                <w:color w:val="0070C0"/>
              </w:rPr>
              <w:t xml:space="preserve">Code 28004 </w:t>
            </w:r>
            <w:r w:rsidRPr="006D3C63">
              <w:rPr>
                <w:color w:val="0070C0"/>
              </w:rPr>
              <w:sym w:font="Wingdings" w:char="F0E0"/>
            </w:r>
            <w:r>
              <w:rPr>
                <w:color w:val="0070C0"/>
              </w:rPr>
              <w:t xml:space="preserve"> 2800</w:t>
            </w:r>
          </w:p>
        </w:tc>
      </w:tr>
      <w:tr w:rsidR="00A121B0" w:rsidTr="006D3C63">
        <w:tc>
          <w:tcPr>
            <w:tcW w:w="736" w:type="dxa"/>
          </w:tcPr>
          <w:p w:rsidR="00A121B0" w:rsidRDefault="006D3C63">
            <w:r>
              <w:lastRenderedPageBreak/>
              <w:t>06</w:t>
            </w:r>
            <w:r w:rsidR="00A121B0">
              <w:t>5</w:t>
            </w:r>
          </w:p>
        </w:tc>
        <w:tc>
          <w:tcPr>
            <w:tcW w:w="3278" w:type="dxa"/>
          </w:tcPr>
          <w:p w:rsidR="00A121B0" w:rsidRDefault="00A121B0" w:rsidP="00571DA5">
            <w:pPr>
              <w:tabs>
                <w:tab w:val="center" w:pos="1530"/>
              </w:tabs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BP_AnpflanzungBindungErhaltung</w:t>
            </w:r>
            <w:proofErr w:type="spellEnd"/>
          </w:p>
        </w:tc>
        <w:tc>
          <w:tcPr>
            <w:tcW w:w="3361" w:type="dxa"/>
          </w:tcPr>
          <w:p w:rsidR="00A121B0" w:rsidRDefault="006D3C63" w:rsidP="00127A1F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baumArt</w:t>
            </w:r>
            <w:proofErr w:type="spellEnd"/>
          </w:p>
        </w:tc>
        <w:tc>
          <w:tcPr>
            <w:tcW w:w="7475" w:type="dxa"/>
          </w:tcPr>
          <w:p w:rsidR="00A121B0" w:rsidRDefault="006D3C63" w:rsidP="00127A1F">
            <w:pPr>
              <w:rPr>
                <w:color w:val="0070C0"/>
              </w:rPr>
            </w:pPr>
            <w:r>
              <w:rPr>
                <w:color w:val="0070C0"/>
              </w:rPr>
              <w:t xml:space="preserve">Einführung XML-Attribut </w:t>
            </w:r>
            <w:proofErr w:type="spellStart"/>
            <w:r>
              <w:rPr>
                <w:color w:val="0070C0"/>
              </w:rPr>
              <w:t>CodeSpace</w:t>
            </w:r>
            <w:proofErr w:type="spellEnd"/>
          </w:p>
        </w:tc>
      </w:tr>
      <w:tr w:rsidR="006D3C63" w:rsidTr="006D3C63">
        <w:tc>
          <w:tcPr>
            <w:tcW w:w="736" w:type="dxa"/>
          </w:tcPr>
          <w:p w:rsidR="006D3C63" w:rsidRDefault="00230288">
            <w:r>
              <w:t>069</w:t>
            </w:r>
          </w:p>
        </w:tc>
        <w:tc>
          <w:tcPr>
            <w:tcW w:w="3278" w:type="dxa"/>
          </w:tcPr>
          <w:p w:rsidR="006D3C63" w:rsidRDefault="00230288" w:rsidP="00571DA5">
            <w:pPr>
              <w:tabs>
                <w:tab w:val="center" w:pos="1530"/>
              </w:tabs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BP_BaugebietsTeilFlaeche</w:t>
            </w:r>
            <w:proofErr w:type="spellEnd"/>
          </w:p>
          <w:p w:rsidR="00230288" w:rsidRDefault="00230288" w:rsidP="00571DA5">
            <w:pPr>
              <w:tabs>
                <w:tab w:val="center" w:pos="1530"/>
              </w:tabs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BP_UeberbaubareGrundstueckeFlaeche</w:t>
            </w:r>
            <w:proofErr w:type="spellEnd"/>
          </w:p>
          <w:p w:rsidR="00230288" w:rsidRDefault="00230288" w:rsidP="00571DA5">
            <w:pPr>
              <w:tabs>
                <w:tab w:val="center" w:pos="1530"/>
              </w:tabs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BP_GemeinbedarfsFlaeche</w:t>
            </w:r>
            <w:proofErr w:type="spellEnd"/>
          </w:p>
          <w:p w:rsidR="00230288" w:rsidRDefault="00230288" w:rsidP="00571DA5">
            <w:pPr>
              <w:tabs>
                <w:tab w:val="center" w:pos="1530"/>
              </w:tabs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BP_SpielSportanlagenFlaeche</w:t>
            </w:r>
            <w:proofErr w:type="spellEnd"/>
          </w:p>
          <w:p w:rsidR="00230288" w:rsidRDefault="00230288" w:rsidP="00571DA5">
            <w:pPr>
              <w:tabs>
                <w:tab w:val="center" w:pos="1530"/>
              </w:tabs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BP_GruenFlaeche</w:t>
            </w:r>
            <w:proofErr w:type="spellEnd"/>
          </w:p>
          <w:p w:rsidR="00230288" w:rsidRDefault="00230288" w:rsidP="00571DA5">
            <w:pPr>
              <w:tabs>
                <w:tab w:val="center" w:pos="1530"/>
              </w:tabs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BP_VerEntsorgung</w:t>
            </w:r>
            <w:proofErr w:type="spellEnd"/>
          </w:p>
        </w:tc>
        <w:tc>
          <w:tcPr>
            <w:tcW w:w="3361" w:type="dxa"/>
          </w:tcPr>
          <w:p w:rsidR="00230288" w:rsidRPr="00230288" w:rsidRDefault="00230288" w:rsidP="00127A1F">
            <w:pPr>
              <w:rPr>
                <w:color w:val="0070C0"/>
              </w:rPr>
            </w:pPr>
            <w:proofErr w:type="spellStart"/>
            <w:r w:rsidRPr="00230288">
              <w:rPr>
                <w:color w:val="0070C0"/>
              </w:rPr>
              <w:t>BMmin</w:t>
            </w:r>
            <w:proofErr w:type="spellEnd"/>
          </w:p>
          <w:p w:rsidR="00230288" w:rsidRPr="00230288" w:rsidRDefault="00230288" w:rsidP="00230288">
            <w:pPr>
              <w:rPr>
                <w:color w:val="0070C0"/>
              </w:rPr>
            </w:pPr>
            <w:proofErr w:type="spellStart"/>
            <w:r w:rsidRPr="00230288">
              <w:rPr>
                <w:color w:val="0070C0"/>
              </w:rPr>
              <w:t>BMmax</w:t>
            </w:r>
            <w:proofErr w:type="spellEnd"/>
          </w:p>
          <w:p w:rsidR="00230288" w:rsidRPr="00230288" w:rsidRDefault="00230288" w:rsidP="00230288">
            <w:pPr>
              <w:rPr>
                <w:color w:val="0070C0"/>
              </w:rPr>
            </w:pPr>
            <w:proofErr w:type="spellStart"/>
            <w:r w:rsidRPr="00230288">
              <w:rPr>
                <w:color w:val="0070C0"/>
              </w:rPr>
              <w:t>BMZmin</w:t>
            </w:r>
            <w:proofErr w:type="spellEnd"/>
          </w:p>
          <w:p w:rsidR="006D3C63" w:rsidRDefault="00230288" w:rsidP="00230288">
            <w:pPr>
              <w:rPr>
                <w:color w:val="0070C0"/>
              </w:rPr>
            </w:pPr>
            <w:proofErr w:type="spellStart"/>
            <w:r w:rsidRPr="00230288">
              <w:rPr>
                <w:color w:val="0070C0"/>
              </w:rPr>
              <w:t>BMZmax</w:t>
            </w:r>
            <w:proofErr w:type="spellEnd"/>
          </w:p>
        </w:tc>
        <w:tc>
          <w:tcPr>
            <w:tcW w:w="7475" w:type="dxa"/>
          </w:tcPr>
          <w:p w:rsidR="006D3C63" w:rsidRDefault="00230288" w:rsidP="00230288">
            <w:pPr>
              <w:tabs>
                <w:tab w:val="left" w:pos="5322"/>
              </w:tabs>
              <w:rPr>
                <w:color w:val="0070C0"/>
              </w:rPr>
            </w:pPr>
            <w:r w:rsidRPr="00230288">
              <w:rPr>
                <w:color w:val="000000" w:themeColor="text1"/>
              </w:rPr>
              <w:t>Fehlermeldung, wenn eines der Attribute benutzt wird</w:t>
            </w:r>
            <w:r w:rsidRPr="00230288">
              <w:rPr>
                <w:color w:val="000000" w:themeColor="text1"/>
              </w:rPr>
              <w:tab/>
            </w:r>
          </w:p>
        </w:tc>
      </w:tr>
      <w:tr w:rsidR="00230288" w:rsidTr="006D3C63">
        <w:tc>
          <w:tcPr>
            <w:tcW w:w="736" w:type="dxa"/>
          </w:tcPr>
          <w:p w:rsidR="00230288" w:rsidRDefault="00230288">
            <w:r>
              <w:t>073</w:t>
            </w:r>
          </w:p>
        </w:tc>
        <w:tc>
          <w:tcPr>
            <w:tcW w:w="3278" w:type="dxa"/>
          </w:tcPr>
          <w:p w:rsidR="00230288" w:rsidRDefault="00230288" w:rsidP="00571DA5">
            <w:pPr>
              <w:tabs>
                <w:tab w:val="center" w:pos="1530"/>
              </w:tabs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SO_SchutzgebietSonstRecht</w:t>
            </w:r>
            <w:proofErr w:type="spellEnd"/>
          </w:p>
        </w:tc>
        <w:tc>
          <w:tcPr>
            <w:tcW w:w="3361" w:type="dxa"/>
          </w:tcPr>
          <w:p w:rsidR="00230288" w:rsidRPr="00230288" w:rsidRDefault="00230288" w:rsidP="00127A1F">
            <w:pPr>
              <w:rPr>
                <w:color w:val="0070C0"/>
              </w:rPr>
            </w:pPr>
            <w:r>
              <w:rPr>
                <w:color w:val="0070C0"/>
              </w:rPr>
              <w:t>Zone</w:t>
            </w:r>
          </w:p>
        </w:tc>
        <w:tc>
          <w:tcPr>
            <w:tcW w:w="7475" w:type="dxa"/>
          </w:tcPr>
          <w:p w:rsidR="00230288" w:rsidRPr="00230288" w:rsidRDefault="00230288" w:rsidP="00230288">
            <w:pPr>
              <w:tabs>
                <w:tab w:val="left" w:pos="5322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Fehlermeldung, wenn das Attribut benutzt wird.</w:t>
            </w:r>
          </w:p>
        </w:tc>
      </w:tr>
      <w:tr w:rsidR="00230288" w:rsidTr="006D3C63">
        <w:tc>
          <w:tcPr>
            <w:tcW w:w="736" w:type="dxa"/>
          </w:tcPr>
          <w:p w:rsidR="00230288" w:rsidRDefault="00230288">
            <w:r>
              <w:t>074</w:t>
            </w:r>
          </w:p>
        </w:tc>
        <w:tc>
          <w:tcPr>
            <w:tcW w:w="3278" w:type="dxa"/>
          </w:tcPr>
          <w:p w:rsidR="00230288" w:rsidRDefault="00230288" w:rsidP="00571DA5">
            <w:pPr>
              <w:tabs>
                <w:tab w:val="center" w:pos="1530"/>
              </w:tabs>
              <w:rPr>
                <w:color w:val="FF0000"/>
              </w:rPr>
            </w:pPr>
            <w:r>
              <w:rPr>
                <w:color w:val="FF0000"/>
              </w:rPr>
              <w:t xml:space="preserve">Alle von </w:t>
            </w:r>
            <w:proofErr w:type="spellStart"/>
            <w:r>
              <w:rPr>
                <w:color w:val="FF0000"/>
              </w:rPr>
              <w:t>SO_Objekt</w:t>
            </w:r>
            <w:proofErr w:type="spellEnd"/>
            <w:r>
              <w:rPr>
                <w:color w:val="FF0000"/>
              </w:rPr>
              <w:t xml:space="preserve"> abgeleitete Objekte</w:t>
            </w:r>
          </w:p>
        </w:tc>
        <w:tc>
          <w:tcPr>
            <w:tcW w:w="3361" w:type="dxa"/>
          </w:tcPr>
          <w:p w:rsidR="00230288" w:rsidRDefault="00230288" w:rsidP="00127A1F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sonstRechtscharakter</w:t>
            </w:r>
            <w:proofErr w:type="spellEnd"/>
          </w:p>
        </w:tc>
        <w:tc>
          <w:tcPr>
            <w:tcW w:w="7475" w:type="dxa"/>
          </w:tcPr>
          <w:p w:rsidR="00230288" w:rsidRDefault="00230288" w:rsidP="00230288">
            <w:pPr>
              <w:tabs>
                <w:tab w:val="left" w:pos="5322"/>
              </w:tabs>
              <w:rPr>
                <w:color w:val="000000" w:themeColor="text1"/>
              </w:rPr>
            </w:pPr>
            <w:proofErr w:type="spellStart"/>
            <w:r w:rsidRPr="00230288">
              <w:rPr>
                <w:color w:val="0070C0"/>
              </w:rPr>
              <w:t>FestsetzungBPlan</w:t>
            </w:r>
            <w:proofErr w:type="spellEnd"/>
            <w:r w:rsidRPr="00230288">
              <w:rPr>
                <w:color w:val="0070C0"/>
              </w:rPr>
              <w:t xml:space="preserve"> </w:t>
            </w:r>
            <w:r w:rsidRPr="00230288"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 xml:space="preserve"> </w:t>
            </w:r>
            <w:proofErr w:type="spellStart"/>
            <w:r w:rsidRPr="00230288">
              <w:rPr>
                <w:color w:val="0070C0"/>
              </w:rPr>
              <w:t>rechtscharakter</w:t>
            </w:r>
            <w:proofErr w:type="spellEnd"/>
            <w:r w:rsidRPr="00230288">
              <w:rPr>
                <w:color w:val="0070C0"/>
              </w:rPr>
              <w:t xml:space="preserve"> = 1000</w:t>
            </w:r>
          </w:p>
          <w:p w:rsidR="00230288" w:rsidRDefault="00230288" w:rsidP="00230288">
            <w:pPr>
              <w:tabs>
                <w:tab w:val="left" w:pos="5322"/>
              </w:tabs>
              <w:rPr>
                <w:color w:val="000000" w:themeColor="text1"/>
              </w:rPr>
            </w:pPr>
            <w:proofErr w:type="spellStart"/>
            <w:r w:rsidRPr="00230288">
              <w:rPr>
                <w:color w:val="0070C0"/>
              </w:rPr>
              <w:t>DarstellungFPlan</w:t>
            </w:r>
            <w:proofErr w:type="spellEnd"/>
            <w:r w:rsidRPr="00230288">
              <w:rPr>
                <w:color w:val="0070C0"/>
              </w:rPr>
              <w:t xml:space="preserve"> </w:t>
            </w:r>
            <w:r w:rsidRPr="00230288"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 xml:space="preserve"> </w:t>
            </w:r>
            <w:proofErr w:type="spellStart"/>
            <w:r w:rsidRPr="00230288">
              <w:rPr>
                <w:color w:val="0070C0"/>
              </w:rPr>
              <w:t>rechtscharakter</w:t>
            </w:r>
            <w:proofErr w:type="spellEnd"/>
            <w:r w:rsidRPr="00230288">
              <w:rPr>
                <w:color w:val="0070C0"/>
              </w:rPr>
              <w:t xml:space="preserve"> = 1500</w:t>
            </w:r>
          </w:p>
          <w:p w:rsidR="00230288" w:rsidRDefault="00230288" w:rsidP="00230288">
            <w:pPr>
              <w:tabs>
                <w:tab w:val="left" w:pos="5322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Attribut entfernen</w:t>
            </w:r>
          </w:p>
        </w:tc>
      </w:tr>
      <w:tr w:rsidR="00230288" w:rsidTr="006D3C63">
        <w:tc>
          <w:tcPr>
            <w:tcW w:w="736" w:type="dxa"/>
          </w:tcPr>
          <w:p w:rsidR="00230288" w:rsidRDefault="00230288">
            <w:r>
              <w:t>081</w:t>
            </w:r>
          </w:p>
        </w:tc>
        <w:tc>
          <w:tcPr>
            <w:tcW w:w="3278" w:type="dxa"/>
          </w:tcPr>
          <w:p w:rsidR="00230288" w:rsidRDefault="00230288" w:rsidP="00571DA5">
            <w:pPr>
              <w:tabs>
                <w:tab w:val="center" w:pos="1530"/>
              </w:tabs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BP_DenkmalschutzEnsembleFlaeche</w:t>
            </w:r>
            <w:proofErr w:type="spellEnd"/>
          </w:p>
        </w:tc>
        <w:tc>
          <w:tcPr>
            <w:tcW w:w="3361" w:type="dxa"/>
          </w:tcPr>
          <w:p w:rsidR="00230288" w:rsidRDefault="00230288" w:rsidP="00127A1F">
            <w:pPr>
              <w:rPr>
                <w:color w:val="0070C0"/>
              </w:rPr>
            </w:pPr>
          </w:p>
        </w:tc>
        <w:tc>
          <w:tcPr>
            <w:tcW w:w="7475" w:type="dxa"/>
          </w:tcPr>
          <w:p w:rsidR="00230288" w:rsidRDefault="00CE0355" w:rsidP="00230288">
            <w:pPr>
              <w:tabs>
                <w:tab w:val="left" w:pos="5322"/>
              </w:tabs>
              <w:rPr>
                <w:color w:val="0070C0"/>
              </w:rPr>
            </w:pPr>
            <w:r w:rsidRPr="00CE0355">
              <w:rPr>
                <w:color w:val="000000" w:themeColor="text1"/>
              </w:rPr>
              <w:t xml:space="preserve">Umbenennen in </w:t>
            </w:r>
            <w:proofErr w:type="spellStart"/>
            <w:r>
              <w:rPr>
                <w:color w:val="0070C0"/>
              </w:rPr>
              <w:t>SO_Denkmalschutzrecht</w:t>
            </w:r>
            <w:proofErr w:type="spellEnd"/>
          </w:p>
          <w:p w:rsidR="00CE0355" w:rsidRDefault="00CE0355" w:rsidP="00CE0355">
            <w:pPr>
              <w:pStyle w:val="Listenabsatz"/>
              <w:numPr>
                <w:ilvl w:val="0"/>
                <w:numId w:val="2"/>
              </w:numPr>
              <w:tabs>
                <w:tab w:val="left" w:pos="5322"/>
              </w:tabs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artDerFestlegung</w:t>
            </w:r>
            <w:proofErr w:type="spellEnd"/>
            <w:r>
              <w:rPr>
                <w:color w:val="0070C0"/>
              </w:rPr>
              <w:t xml:space="preserve"> = 1000</w:t>
            </w:r>
          </w:p>
          <w:p w:rsidR="00CE0355" w:rsidRPr="00CE0355" w:rsidRDefault="00CE0355" w:rsidP="00CE0355">
            <w:pPr>
              <w:pStyle w:val="Listenabsatz"/>
              <w:numPr>
                <w:ilvl w:val="0"/>
                <w:numId w:val="2"/>
              </w:numPr>
              <w:tabs>
                <w:tab w:val="left" w:pos="5322"/>
              </w:tabs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name</w:t>
            </w:r>
            <w:proofErr w:type="spellEnd"/>
            <w:r>
              <w:rPr>
                <w:color w:val="0070C0"/>
              </w:rPr>
              <w:t xml:space="preserve"> = </w:t>
            </w:r>
            <w:proofErr w:type="spellStart"/>
            <w:r>
              <w:rPr>
                <w:color w:val="0070C0"/>
              </w:rPr>
              <w:t>denkmal</w:t>
            </w:r>
            <w:proofErr w:type="spellEnd"/>
          </w:p>
        </w:tc>
      </w:tr>
      <w:tr w:rsidR="00CE0355" w:rsidTr="006D3C63">
        <w:tc>
          <w:tcPr>
            <w:tcW w:w="736" w:type="dxa"/>
          </w:tcPr>
          <w:p w:rsidR="00CE0355" w:rsidRDefault="00CE0355">
            <w:r>
              <w:t>081</w:t>
            </w:r>
          </w:p>
        </w:tc>
        <w:tc>
          <w:tcPr>
            <w:tcW w:w="3278" w:type="dxa"/>
          </w:tcPr>
          <w:p w:rsidR="00CE0355" w:rsidRDefault="00CE0355" w:rsidP="00571DA5">
            <w:pPr>
              <w:tabs>
                <w:tab w:val="center" w:pos="1530"/>
              </w:tabs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BP_DenkmalschutzEinzelanlage</w:t>
            </w:r>
            <w:proofErr w:type="spellEnd"/>
          </w:p>
        </w:tc>
        <w:tc>
          <w:tcPr>
            <w:tcW w:w="3361" w:type="dxa"/>
          </w:tcPr>
          <w:p w:rsidR="00CE0355" w:rsidRDefault="00CE0355" w:rsidP="00127A1F">
            <w:pPr>
              <w:rPr>
                <w:color w:val="0070C0"/>
              </w:rPr>
            </w:pPr>
          </w:p>
        </w:tc>
        <w:tc>
          <w:tcPr>
            <w:tcW w:w="7475" w:type="dxa"/>
          </w:tcPr>
          <w:p w:rsidR="00CE0355" w:rsidRDefault="00CE0355" w:rsidP="00CE0355">
            <w:pPr>
              <w:tabs>
                <w:tab w:val="left" w:pos="5322"/>
              </w:tabs>
              <w:rPr>
                <w:color w:val="0070C0"/>
              </w:rPr>
            </w:pPr>
            <w:r w:rsidRPr="00CE0355">
              <w:rPr>
                <w:color w:val="000000" w:themeColor="text1"/>
              </w:rPr>
              <w:t xml:space="preserve">Umbenennen in </w:t>
            </w:r>
            <w:proofErr w:type="spellStart"/>
            <w:r>
              <w:rPr>
                <w:color w:val="0070C0"/>
              </w:rPr>
              <w:t>SO_Denkmalschutzrecht</w:t>
            </w:r>
            <w:proofErr w:type="spellEnd"/>
          </w:p>
          <w:p w:rsidR="00CE0355" w:rsidRDefault="00CE0355" w:rsidP="00CE0355">
            <w:pPr>
              <w:pStyle w:val="Listenabsatz"/>
              <w:numPr>
                <w:ilvl w:val="0"/>
                <w:numId w:val="2"/>
              </w:numPr>
              <w:tabs>
                <w:tab w:val="left" w:pos="5322"/>
              </w:tabs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artDerFestlegung</w:t>
            </w:r>
            <w:proofErr w:type="spellEnd"/>
            <w:r>
              <w:rPr>
                <w:color w:val="0070C0"/>
              </w:rPr>
              <w:t xml:space="preserve"> = 1</w:t>
            </w:r>
            <w:r>
              <w:rPr>
                <w:color w:val="0070C0"/>
              </w:rPr>
              <w:t>1</w:t>
            </w:r>
            <w:r>
              <w:rPr>
                <w:color w:val="0070C0"/>
              </w:rPr>
              <w:t>00</w:t>
            </w:r>
          </w:p>
          <w:p w:rsidR="00CE0355" w:rsidRPr="00CE0355" w:rsidRDefault="00CE0355" w:rsidP="00CE0355">
            <w:pPr>
              <w:pStyle w:val="Listenabsatz"/>
              <w:numPr>
                <w:ilvl w:val="0"/>
                <w:numId w:val="2"/>
              </w:numPr>
              <w:tabs>
                <w:tab w:val="left" w:pos="5322"/>
              </w:tabs>
              <w:rPr>
                <w:color w:val="0070C0"/>
              </w:rPr>
            </w:pPr>
            <w:proofErr w:type="spellStart"/>
            <w:r w:rsidRPr="00CE0355">
              <w:rPr>
                <w:color w:val="0070C0"/>
              </w:rPr>
              <w:t>name</w:t>
            </w:r>
            <w:proofErr w:type="spellEnd"/>
            <w:r w:rsidRPr="00CE0355">
              <w:rPr>
                <w:color w:val="0070C0"/>
              </w:rPr>
              <w:t xml:space="preserve"> = </w:t>
            </w:r>
            <w:proofErr w:type="spellStart"/>
            <w:r w:rsidRPr="00CE0355">
              <w:rPr>
                <w:color w:val="0070C0"/>
              </w:rPr>
              <w:t>denkmal</w:t>
            </w:r>
            <w:proofErr w:type="spellEnd"/>
          </w:p>
        </w:tc>
      </w:tr>
      <w:tr w:rsidR="00CE0355" w:rsidTr="006D3C63">
        <w:tc>
          <w:tcPr>
            <w:tcW w:w="736" w:type="dxa"/>
          </w:tcPr>
          <w:p w:rsidR="00CE0355" w:rsidRDefault="00CE0355">
            <w:r>
              <w:t>082</w:t>
            </w:r>
          </w:p>
        </w:tc>
        <w:tc>
          <w:tcPr>
            <w:tcW w:w="3278" w:type="dxa"/>
          </w:tcPr>
          <w:p w:rsidR="00CE0355" w:rsidRDefault="00CE0355" w:rsidP="00571DA5">
            <w:pPr>
              <w:tabs>
                <w:tab w:val="center" w:pos="1530"/>
              </w:tabs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BP_Schutzgebiet</w:t>
            </w:r>
            <w:proofErr w:type="spellEnd"/>
          </w:p>
        </w:tc>
        <w:tc>
          <w:tcPr>
            <w:tcW w:w="3361" w:type="dxa"/>
          </w:tcPr>
          <w:p w:rsidR="00CE0355" w:rsidRDefault="00CE0355" w:rsidP="00127A1F">
            <w:pPr>
              <w:rPr>
                <w:color w:val="0070C0"/>
              </w:rPr>
            </w:pPr>
          </w:p>
        </w:tc>
        <w:tc>
          <w:tcPr>
            <w:tcW w:w="7475" w:type="dxa"/>
          </w:tcPr>
          <w:p w:rsidR="002C5A03" w:rsidRPr="002C5A03" w:rsidRDefault="002C5A03" w:rsidP="00CE0355">
            <w:pPr>
              <w:tabs>
                <w:tab w:val="left" w:pos="5322"/>
              </w:tabs>
              <w:rPr>
                <w:color w:val="0070C0"/>
              </w:rPr>
            </w:pPr>
            <w:r>
              <w:rPr>
                <w:color w:val="000000" w:themeColor="text1"/>
              </w:rPr>
              <w:t xml:space="preserve">Umbenennung nach </w:t>
            </w:r>
            <w:proofErr w:type="spellStart"/>
            <w:r w:rsidRPr="002C5A03">
              <w:rPr>
                <w:color w:val="0070C0"/>
              </w:rPr>
              <w:t>SO_SchutzgebietNaturschutzrecht</w:t>
            </w:r>
            <w:proofErr w:type="spellEnd"/>
          </w:p>
        </w:tc>
      </w:tr>
    </w:tbl>
    <w:p w:rsidR="002A6930" w:rsidRDefault="002A6930"/>
    <w:p w:rsidR="002A6930" w:rsidRDefault="002A6930"/>
    <w:sectPr w:rsidR="002A6930" w:rsidSect="002A693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0528A"/>
    <w:multiLevelType w:val="hybridMultilevel"/>
    <w:tmpl w:val="AF524CF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9C60FC6"/>
    <w:multiLevelType w:val="hybridMultilevel"/>
    <w:tmpl w:val="C9E2A0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930"/>
    <w:rsid w:val="000240E4"/>
    <w:rsid w:val="00047073"/>
    <w:rsid w:val="00127A1F"/>
    <w:rsid w:val="00162EF0"/>
    <w:rsid w:val="00185356"/>
    <w:rsid w:val="00230288"/>
    <w:rsid w:val="002A6930"/>
    <w:rsid w:val="002B0D30"/>
    <w:rsid w:val="002C5A03"/>
    <w:rsid w:val="00557F66"/>
    <w:rsid w:val="00571DA5"/>
    <w:rsid w:val="005920EA"/>
    <w:rsid w:val="00635B88"/>
    <w:rsid w:val="00695889"/>
    <w:rsid w:val="006C6769"/>
    <w:rsid w:val="006D3C63"/>
    <w:rsid w:val="00704715"/>
    <w:rsid w:val="00762814"/>
    <w:rsid w:val="008E4250"/>
    <w:rsid w:val="00A121B0"/>
    <w:rsid w:val="00BE6AEA"/>
    <w:rsid w:val="00BF239E"/>
    <w:rsid w:val="00C75E0C"/>
    <w:rsid w:val="00CE0355"/>
    <w:rsid w:val="00DC196A"/>
    <w:rsid w:val="00EA20F7"/>
    <w:rsid w:val="00EB18E4"/>
    <w:rsid w:val="00EC2DB2"/>
    <w:rsid w:val="00EF7698"/>
    <w:rsid w:val="00F87E6D"/>
    <w:rsid w:val="00FB4BFD"/>
    <w:rsid w:val="00FE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A6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121B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2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28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A6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121B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2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28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8AD190E4.dotm</Template>
  <TotalTime>0</TotalTime>
  <Pages>9</Pages>
  <Words>2228</Words>
  <Characters>14038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Karlsruhe Institute of Technology (KIT)</Company>
  <LinksUpToDate>false</LinksUpToDate>
  <CharactersWithSpaces>16234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Benner, Joachim (IAI)</dc:creator>
  <cp:lastModifiedBy>Benner, Joachim (IAI)</cp:lastModifiedBy>
  <cp:revision>9</cp:revision>
  <cp:lastPrinted>2017-04-06T13:24:00Z</cp:lastPrinted>
  <dcterms:created xsi:type="dcterms:W3CDTF">2017-03-17T13:52:00Z</dcterms:created>
  <dcterms:modified xsi:type="dcterms:W3CDTF">2017-04-06T13:24:00Z</dcterms:modified>
</cp:coreProperties>
</file>